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2347" w14:textId="77777777" w:rsidR="004D662D" w:rsidRPr="004D662D" w:rsidRDefault="004D662D" w:rsidP="000A2F93">
      <w:pPr>
        <w:pStyle w:val="aa"/>
        <w:spacing w:line="360" w:lineRule="auto"/>
        <w:rPr>
          <w:b/>
          <w:bCs/>
          <w:noProof/>
          <w:sz w:val="44"/>
          <w:szCs w:val="44"/>
          <w:lang w:val="ko-KR" w:bidi="ko-KR"/>
        </w:rPr>
      </w:pPr>
      <w:r w:rsidRPr="004D662D">
        <w:rPr>
          <w:b/>
          <w:bCs/>
          <w:noProof/>
          <w:sz w:val="44"/>
          <w:szCs w:val="44"/>
          <w:lang w:val="ko-KR" w:bidi="ko-KR"/>
        </w:rPr>
        <w:t>Monoalphabetic 암호화 알고리즘 구현</w:t>
      </w:r>
    </w:p>
    <w:p w14:paraId="6E1137BA" w14:textId="0DBC21E5" w:rsidR="00E81978" w:rsidRPr="004D662D" w:rsidRDefault="004D662D" w:rsidP="000A2F93">
      <w:pPr>
        <w:pStyle w:val="aa"/>
        <w:spacing w:line="360" w:lineRule="auto"/>
        <w:rPr>
          <w:noProof/>
          <w:sz w:val="36"/>
          <w:szCs w:val="36"/>
        </w:rPr>
      </w:pPr>
      <w:r w:rsidRPr="004D662D">
        <w:rPr>
          <w:rFonts w:hint="eastAsia"/>
          <w:noProof/>
          <w:sz w:val="36"/>
          <w:szCs w:val="36"/>
        </w:rPr>
        <w:t xml:space="preserve">컴퓨터학부 </w:t>
      </w:r>
      <w:r w:rsidRPr="004D662D">
        <w:rPr>
          <w:noProof/>
          <w:sz w:val="36"/>
          <w:szCs w:val="36"/>
        </w:rPr>
        <w:t xml:space="preserve">2016110879 </w:t>
      </w:r>
      <w:r w:rsidRPr="004D662D">
        <w:rPr>
          <w:rFonts w:hint="eastAsia"/>
          <w:noProof/>
          <w:sz w:val="36"/>
          <w:szCs w:val="36"/>
        </w:rPr>
        <w:t>유재인</w:t>
      </w:r>
    </w:p>
    <w:p w14:paraId="4130E43C" w14:textId="03F62CBD" w:rsidR="00E81978" w:rsidRPr="009F3A33" w:rsidRDefault="008075E4" w:rsidP="000A2F93">
      <w:pPr>
        <w:pStyle w:val="a5"/>
        <w:spacing w:line="360" w:lineRule="auto"/>
        <w:jc w:val="left"/>
        <w:rPr>
          <w:b/>
          <w:bCs/>
          <w:noProof/>
          <w:sz w:val="36"/>
          <w:szCs w:val="36"/>
        </w:rPr>
      </w:pPr>
      <w:r w:rsidRPr="009F3A33">
        <w:rPr>
          <w:rFonts w:hint="eastAsia"/>
          <w:b/>
          <w:bCs/>
          <w:noProof/>
          <w:sz w:val="36"/>
          <w:szCs w:val="36"/>
        </w:rPr>
        <w:lastRenderedPageBreak/>
        <w:t>1</w:t>
      </w:r>
      <w:r w:rsidRPr="009F3A33">
        <w:rPr>
          <w:b/>
          <w:bCs/>
          <w:noProof/>
          <w:sz w:val="36"/>
          <w:szCs w:val="36"/>
        </w:rPr>
        <w:t xml:space="preserve">) </w:t>
      </w:r>
      <w:r w:rsidR="00060B55" w:rsidRPr="009F3A33">
        <w:rPr>
          <w:rFonts w:hint="eastAsia"/>
          <w:b/>
          <w:bCs/>
          <w:noProof/>
          <w:sz w:val="36"/>
          <w:szCs w:val="36"/>
        </w:rPr>
        <w:t>프로젝트 설명</w:t>
      </w:r>
    </w:p>
    <w:p w14:paraId="3CA807EF" w14:textId="77777777" w:rsidR="00060B55" w:rsidRPr="00F058FA" w:rsidRDefault="00060B55" w:rsidP="000A2F93">
      <w:pPr>
        <w:pStyle w:val="a9"/>
        <w:spacing w:line="360" w:lineRule="auto"/>
        <w:rPr>
          <w:noProof/>
          <w:sz w:val="28"/>
          <w:szCs w:val="28"/>
        </w:rPr>
      </w:pPr>
      <w:r w:rsidRPr="00F058FA">
        <w:rPr>
          <w:noProof/>
          <w:sz w:val="28"/>
          <w:szCs w:val="28"/>
        </w:rPr>
        <w:t>1. 암호화 및 복호화 프로그램</w:t>
      </w:r>
    </w:p>
    <w:p w14:paraId="1E5DBDF8" w14:textId="115D202D" w:rsidR="00060B55" w:rsidRDefault="00060B55" w:rsidP="000A2F93">
      <w:pPr>
        <w:pStyle w:val="a9"/>
        <w:spacing w:line="360" w:lineRule="auto"/>
        <w:ind w:firstLine="720"/>
        <w:rPr>
          <w:noProof/>
        </w:rPr>
      </w:pPr>
      <w:r>
        <w:rPr>
          <w:noProof/>
        </w:rPr>
        <w:t xml:space="preserve">- 주요 기능은 1) key 생성, 2) 암호화, 3) 복호화이다. </w:t>
      </w:r>
    </w:p>
    <w:p w14:paraId="0D4DA7FE" w14:textId="7E7CCFBC" w:rsidR="00060B55" w:rsidRDefault="00060B55" w:rsidP="000A2F93">
      <w:pPr>
        <w:pStyle w:val="a9"/>
        <w:spacing w:line="360" w:lineRule="auto"/>
        <w:ind w:firstLine="720"/>
        <w:rPr>
          <w:noProof/>
        </w:rPr>
      </w:pPr>
      <w:r>
        <w:rPr>
          <w:noProof/>
        </w:rPr>
        <w:t xml:space="preserve">- key 생성 기능을 선택하면, 임의의 key를 생성하여 파일에 저장한다. </w:t>
      </w:r>
    </w:p>
    <w:p w14:paraId="2B1CA6F6" w14:textId="5F98A849" w:rsidR="00060B55" w:rsidRDefault="00060B55" w:rsidP="000A2F93">
      <w:pPr>
        <w:pStyle w:val="a9"/>
        <w:spacing w:line="360" w:lineRule="auto"/>
        <w:ind w:firstLine="720"/>
        <w:rPr>
          <w:rFonts w:hint="eastAsia"/>
          <w:noProof/>
        </w:rPr>
      </w:pPr>
      <w:r>
        <w:rPr>
          <w:noProof/>
        </w:rPr>
        <w:t xml:space="preserve">- 암호화 기능을 선택하면, key 파일과 원문 텍스트 파일을 읽어서, 암호문 텍스트 파일을 생성한다. </w:t>
      </w:r>
    </w:p>
    <w:p w14:paraId="369FBC55" w14:textId="5D56A22E" w:rsidR="00060B55" w:rsidRPr="00060B55" w:rsidRDefault="00060B55" w:rsidP="000A2F93">
      <w:pPr>
        <w:pStyle w:val="a9"/>
        <w:spacing w:line="360" w:lineRule="auto"/>
        <w:ind w:firstLine="720"/>
        <w:rPr>
          <w:rFonts w:hint="eastAsia"/>
          <w:noProof/>
        </w:rPr>
      </w:pPr>
      <w:r>
        <w:rPr>
          <w:noProof/>
        </w:rPr>
        <w:t xml:space="preserve">- 복호화 기능을 선택하면, key 파일과 암호문 텍스트 파일을 읽어서, 원문 텍스트 파일을 생성한다. </w:t>
      </w:r>
    </w:p>
    <w:p w14:paraId="2908E199" w14:textId="3D4A100D" w:rsidR="00060B55" w:rsidRDefault="00060B55" w:rsidP="000A2F93">
      <w:pPr>
        <w:pStyle w:val="a9"/>
        <w:spacing w:line="360" w:lineRule="auto"/>
        <w:ind w:firstLine="720"/>
        <w:rPr>
          <w:noProof/>
        </w:rPr>
      </w:pPr>
      <w:r>
        <w:rPr>
          <w:noProof/>
        </w:rPr>
        <w:t xml:space="preserve">- 암호와 복호의 대상은 텍스트 파일에서 알파벳만 치환한다. </w:t>
      </w:r>
    </w:p>
    <w:p w14:paraId="60A8B627" w14:textId="1EA8BC5F" w:rsidR="00060B55" w:rsidRDefault="00060B55" w:rsidP="000A2F93">
      <w:pPr>
        <w:pStyle w:val="a9"/>
        <w:spacing w:line="360" w:lineRule="auto"/>
        <w:rPr>
          <w:noProof/>
        </w:rPr>
      </w:pPr>
    </w:p>
    <w:p w14:paraId="74270DC0" w14:textId="3C7C06B3" w:rsidR="00060B55" w:rsidRPr="00F058FA" w:rsidRDefault="00060B55" w:rsidP="000A2F93">
      <w:pPr>
        <w:pStyle w:val="a9"/>
        <w:spacing w:line="360" w:lineRule="auto"/>
        <w:rPr>
          <w:rFonts w:hint="eastAsia"/>
          <w:noProof/>
          <w:sz w:val="28"/>
          <w:szCs w:val="28"/>
        </w:rPr>
      </w:pPr>
      <w:r w:rsidRPr="00F058FA">
        <w:rPr>
          <w:noProof/>
          <w:sz w:val="28"/>
          <w:szCs w:val="28"/>
        </w:rPr>
        <w:t>2. 암호문 공격 프로그램</w:t>
      </w:r>
    </w:p>
    <w:p w14:paraId="0BB0AE7D" w14:textId="09FCAB73" w:rsidR="00E81978" w:rsidRDefault="00060B55" w:rsidP="000A2F93">
      <w:pPr>
        <w:pStyle w:val="a9"/>
        <w:spacing w:line="360" w:lineRule="auto"/>
        <w:ind w:firstLine="720"/>
        <w:rPr>
          <w:noProof/>
        </w:rPr>
      </w:pPr>
      <w:r>
        <w:rPr>
          <w:noProof/>
        </w:rPr>
        <w:t xml:space="preserve">- 암호문 텍스트 파일을 읽어 들여서 1) 알파벳의 빈도수 출력과 2) key와 원문을 10개 예측한다. </w:t>
      </w:r>
    </w:p>
    <w:p w14:paraId="68B90A33" w14:textId="15452E66" w:rsidR="00060B55" w:rsidRDefault="00060B55" w:rsidP="000A2F93">
      <w:pPr>
        <w:pStyle w:val="a9"/>
        <w:spacing w:line="360" w:lineRule="auto"/>
        <w:ind w:firstLine="720"/>
        <w:rPr>
          <w:noProof/>
        </w:rPr>
      </w:pPr>
      <w:r>
        <w:rPr>
          <w:noProof/>
        </w:rPr>
        <w:t xml:space="preserve">- 알파벳 빈도수 기반으로 적합한 key를 추측하여, 그에 해당하는 원문을 출력한다. </w:t>
      </w:r>
    </w:p>
    <w:p w14:paraId="4994F4AE" w14:textId="22465EE8" w:rsidR="00060B55" w:rsidRDefault="00060B55" w:rsidP="000A2F93">
      <w:pPr>
        <w:pStyle w:val="a9"/>
        <w:spacing w:line="360" w:lineRule="auto"/>
        <w:ind w:firstLine="720"/>
        <w:rPr>
          <w:rFonts w:hint="eastAsia"/>
          <w:noProof/>
        </w:rPr>
      </w:pPr>
      <w:r>
        <w:rPr>
          <w:noProof/>
        </w:rPr>
        <w:t>- 예측한 key와 원문을 각각 파일로 저장한다. (예: key1.txt, plaintext1.txt)</w:t>
      </w:r>
    </w:p>
    <w:p w14:paraId="46C76467" w14:textId="310837BE" w:rsidR="00E81978" w:rsidRDefault="00060B55" w:rsidP="000A2F93">
      <w:pPr>
        <w:pStyle w:val="a9"/>
        <w:spacing w:line="360" w:lineRule="auto"/>
        <w:ind w:firstLine="720"/>
        <w:rPr>
          <w:noProof/>
        </w:rPr>
      </w:pPr>
      <w:r>
        <w:rPr>
          <w:noProof/>
        </w:rPr>
        <w:t>- 가장 적합할 것으로 예측하는 key와 원문을1개 이상 생성한다.</w:t>
      </w:r>
    </w:p>
    <w:p w14:paraId="7A4BFE91" w14:textId="5071F1F7" w:rsidR="00060B55" w:rsidRDefault="00060B55" w:rsidP="000A2F93">
      <w:pPr>
        <w:pStyle w:val="a9"/>
        <w:spacing w:line="360" w:lineRule="auto"/>
        <w:ind w:firstLine="720"/>
        <w:rPr>
          <w:noProof/>
        </w:rPr>
      </w:pPr>
    </w:p>
    <w:p w14:paraId="3E5C8325" w14:textId="07FB0762" w:rsidR="00060B55" w:rsidRDefault="00060B55" w:rsidP="000A2F93">
      <w:pPr>
        <w:pStyle w:val="a9"/>
        <w:spacing w:line="360" w:lineRule="auto"/>
        <w:rPr>
          <w:noProof/>
        </w:rPr>
      </w:pPr>
    </w:p>
    <w:p w14:paraId="0C7E791A" w14:textId="6E28E842" w:rsidR="00375116" w:rsidRPr="0043184A" w:rsidRDefault="00375116" w:rsidP="000A2F93">
      <w:pPr>
        <w:pStyle w:val="a5"/>
        <w:spacing w:line="360" w:lineRule="auto"/>
        <w:jc w:val="left"/>
        <w:rPr>
          <w:rFonts w:hint="eastAsia"/>
          <w:b/>
          <w:bCs/>
          <w:noProof/>
          <w:sz w:val="36"/>
          <w:szCs w:val="36"/>
        </w:rPr>
      </w:pPr>
      <w:r w:rsidRPr="0043184A">
        <w:rPr>
          <w:b/>
          <w:bCs/>
          <w:noProof/>
          <w:sz w:val="36"/>
          <w:szCs w:val="36"/>
        </w:rPr>
        <w:lastRenderedPageBreak/>
        <w:t>2</w:t>
      </w:r>
      <w:r w:rsidRPr="0043184A">
        <w:rPr>
          <w:b/>
          <w:bCs/>
          <w:noProof/>
          <w:sz w:val="36"/>
          <w:szCs w:val="36"/>
        </w:rPr>
        <w:t xml:space="preserve">) </w:t>
      </w:r>
      <w:r w:rsidRPr="0043184A">
        <w:rPr>
          <w:rFonts w:hint="eastAsia"/>
          <w:b/>
          <w:bCs/>
          <w:noProof/>
          <w:sz w:val="36"/>
          <w:szCs w:val="36"/>
        </w:rPr>
        <w:t>코드 설명</w:t>
      </w:r>
    </w:p>
    <w:p w14:paraId="0964B8D0" w14:textId="77777777" w:rsidR="00073FF1" w:rsidRPr="00F058FA" w:rsidRDefault="00073FF1" w:rsidP="00073FF1">
      <w:pPr>
        <w:pStyle w:val="a9"/>
        <w:spacing w:line="360" w:lineRule="auto"/>
        <w:rPr>
          <w:noProof/>
          <w:sz w:val="28"/>
          <w:szCs w:val="28"/>
        </w:rPr>
      </w:pPr>
      <w:r w:rsidRPr="00F058FA">
        <w:rPr>
          <w:noProof/>
          <w:sz w:val="28"/>
          <w:szCs w:val="28"/>
        </w:rPr>
        <w:t>1. 암호화 및 복호화 프로그램</w:t>
      </w:r>
    </w:p>
    <w:p w14:paraId="33E7AE47" w14:textId="3D750349" w:rsidR="00DE5A92" w:rsidRDefault="00DE5A92" w:rsidP="00073FF1">
      <w:pPr>
        <w:pStyle w:val="a9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 xml:space="preserve">이 프로그램은 1개의 메인 메소드와 </w:t>
      </w:r>
      <w:r>
        <w:rPr>
          <w:noProof/>
        </w:rPr>
        <w:t>3</w:t>
      </w:r>
      <w:r>
        <w:rPr>
          <w:rFonts w:hint="eastAsia"/>
          <w:noProof/>
        </w:rPr>
        <w:t>개의 메소드로 이루어져 있습니다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</w:t>
      </w:r>
    </w:p>
    <w:p w14:paraId="0E4B2D37" w14:textId="2B4BAE1D" w:rsidR="00DE5A92" w:rsidRDefault="00DE5A92" w:rsidP="0074411F">
      <w:pPr>
        <w:pStyle w:val="a9"/>
        <w:numPr>
          <w:ilvl w:val="0"/>
          <w:numId w:val="16"/>
        </w:numPr>
        <w:spacing w:line="360" w:lineRule="auto"/>
        <w:rPr>
          <w:noProof/>
        </w:rPr>
      </w:pPr>
      <w:r w:rsidRPr="00DE5A92">
        <w:rPr>
          <w:noProof/>
        </w:rPr>
        <w:t>public static void main(String[] args)</w:t>
      </w:r>
      <w:r w:rsidR="00AB287A" w:rsidRPr="00AB287A">
        <w:rPr>
          <w:noProof/>
        </w:rPr>
        <w:t>:</w:t>
      </w:r>
      <w:r w:rsidR="00AB287A">
        <w:rPr>
          <w:noProof/>
        </w:rPr>
        <w:t xml:space="preserve"> </w:t>
      </w:r>
      <w:r w:rsidR="00AB287A">
        <w:rPr>
          <w:rFonts w:hint="eastAsia"/>
          <w:noProof/>
        </w:rPr>
        <w:t>메인 메소드</w:t>
      </w:r>
    </w:p>
    <w:p w14:paraId="0B044BD8" w14:textId="716EAAD3" w:rsidR="00DE5A92" w:rsidRDefault="00DE5A92" w:rsidP="00DE5A92">
      <w:pPr>
        <w:pStyle w:val="a9"/>
        <w:numPr>
          <w:ilvl w:val="0"/>
          <w:numId w:val="16"/>
        </w:numPr>
        <w:spacing w:line="360" w:lineRule="auto"/>
        <w:rPr>
          <w:noProof/>
        </w:rPr>
      </w:pPr>
      <w:r w:rsidRPr="00DE5A92">
        <w:rPr>
          <w:noProof/>
        </w:rPr>
        <w:t>public static void makeKey()</w:t>
      </w:r>
      <w:r w:rsidR="00AB287A" w:rsidRPr="00AB287A">
        <w:rPr>
          <w:noProof/>
        </w:rPr>
        <w:t>:</w:t>
      </w:r>
      <w:r w:rsidR="00AB287A">
        <w:rPr>
          <w:noProof/>
        </w:rPr>
        <w:t xml:space="preserve"> </w:t>
      </w:r>
      <w:r w:rsidR="00AB287A">
        <w:rPr>
          <w:rFonts w:hint="eastAsia"/>
          <w:noProof/>
        </w:rPr>
        <w:t>키 생성 메소드</w:t>
      </w:r>
    </w:p>
    <w:p w14:paraId="704D372C" w14:textId="0E6124C8" w:rsidR="00DE5A92" w:rsidRDefault="00DE5A92" w:rsidP="00DE5A92">
      <w:pPr>
        <w:pStyle w:val="a9"/>
        <w:numPr>
          <w:ilvl w:val="0"/>
          <w:numId w:val="16"/>
        </w:numPr>
        <w:spacing w:line="360" w:lineRule="auto"/>
        <w:rPr>
          <w:noProof/>
        </w:rPr>
      </w:pPr>
      <w:r w:rsidRPr="00DE5A92">
        <w:rPr>
          <w:noProof/>
        </w:rPr>
        <w:t>public static void encryption()</w:t>
      </w:r>
      <w:r w:rsidR="00AB287A" w:rsidRPr="00AB287A">
        <w:rPr>
          <w:noProof/>
        </w:rPr>
        <w:t>:</w:t>
      </w:r>
      <w:r w:rsidR="00AB287A">
        <w:rPr>
          <w:noProof/>
        </w:rPr>
        <w:t xml:space="preserve"> </w:t>
      </w:r>
      <w:r w:rsidR="00AB287A">
        <w:rPr>
          <w:rFonts w:hint="eastAsia"/>
          <w:noProof/>
        </w:rPr>
        <w:t>암호화 메소드</w:t>
      </w:r>
    </w:p>
    <w:p w14:paraId="55560B18" w14:textId="52B06967" w:rsidR="00DE5A92" w:rsidRDefault="00DE5A92" w:rsidP="00DE5A92">
      <w:pPr>
        <w:pStyle w:val="a9"/>
        <w:numPr>
          <w:ilvl w:val="0"/>
          <w:numId w:val="16"/>
        </w:numPr>
        <w:spacing w:line="360" w:lineRule="auto"/>
        <w:rPr>
          <w:noProof/>
        </w:rPr>
      </w:pPr>
      <w:r w:rsidRPr="00DE5A92">
        <w:rPr>
          <w:noProof/>
        </w:rPr>
        <w:t>public static void decryption()</w:t>
      </w:r>
      <w:r w:rsidR="00AB287A" w:rsidRPr="00AB287A">
        <w:rPr>
          <w:noProof/>
        </w:rPr>
        <w:t>:</w:t>
      </w:r>
      <w:r w:rsidR="00AB287A">
        <w:rPr>
          <w:noProof/>
        </w:rPr>
        <w:t xml:space="preserve"> </w:t>
      </w:r>
      <w:r w:rsidR="00AB287A">
        <w:rPr>
          <w:rFonts w:hint="eastAsia"/>
          <w:noProof/>
        </w:rPr>
        <w:t>복호화 메소드</w:t>
      </w:r>
    </w:p>
    <w:p w14:paraId="22DCE8EE" w14:textId="255A3DB8" w:rsidR="00C150B0" w:rsidRDefault="00C150B0" w:rsidP="00C150B0">
      <w:pPr>
        <w:pStyle w:val="a9"/>
        <w:spacing w:line="360" w:lineRule="auto"/>
        <w:rPr>
          <w:noProof/>
        </w:rPr>
      </w:pPr>
    </w:p>
    <w:p w14:paraId="3B1732BB" w14:textId="77777777" w:rsidR="001F537B" w:rsidRDefault="001E35FD" w:rsidP="009862CF">
      <w:pPr>
        <w:pStyle w:val="a9"/>
        <w:numPr>
          <w:ilvl w:val="0"/>
          <w:numId w:val="20"/>
        </w:numPr>
        <w:spacing w:line="360" w:lineRule="auto"/>
        <w:rPr>
          <w:noProof/>
        </w:rPr>
      </w:pPr>
      <w:r w:rsidRPr="00DE5A92">
        <w:rPr>
          <w:noProof/>
        </w:rPr>
        <w:t>public static void main(String[] args)</w:t>
      </w:r>
    </w:p>
    <w:p w14:paraId="4BE492E0" w14:textId="0401FFF6" w:rsidR="001E35FD" w:rsidRDefault="001F537B" w:rsidP="001F537B">
      <w:pPr>
        <w:pStyle w:val="a9"/>
        <w:spacing w:line="360" w:lineRule="auto"/>
        <w:ind w:left="360"/>
        <w:jc w:val="center"/>
        <w:rPr>
          <w:rFonts w:hint="eastAsia"/>
          <w:noProof/>
        </w:rPr>
      </w:pPr>
      <w:r w:rsidRPr="0074411F">
        <w:rPr>
          <w:noProof/>
        </w:rPr>
        <w:drawing>
          <wp:inline distT="0" distB="0" distL="0" distR="0" wp14:anchorId="15F67BD6" wp14:editId="2BF98B99">
            <wp:extent cx="1432684" cy="1379340"/>
            <wp:effectExtent l="19050" t="19050" r="15240" b="114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37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574E8" w14:textId="28A2C045" w:rsidR="00C150B0" w:rsidRPr="0074411F" w:rsidRDefault="0074411F" w:rsidP="00C150B0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프로그램</w:t>
      </w:r>
      <w:r w:rsidR="00815745">
        <w:rPr>
          <w:rFonts w:hint="eastAsia"/>
          <w:noProof/>
        </w:rPr>
        <w:t>의</w:t>
      </w:r>
      <w:r>
        <w:rPr>
          <w:rFonts w:hint="eastAsia"/>
          <w:noProof/>
        </w:rPr>
        <w:t xml:space="preserve"> 메뉴를 보여주고</w:t>
      </w:r>
      <w:r>
        <w:rPr>
          <w:noProof/>
        </w:rPr>
        <w:t xml:space="preserve"> </w:t>
      </w:r>
      <w:r>
        <w:rPr>
          <w:rFonts w:hint="eastAsia"/>
          <w:noProof/>
        </w:rPr>
        <w:t>사용자에게 입력을 받은 후에 해당 작업을 실행합니다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</w:t>
      </w:r>
    </w:p>
    <w:p w14:paraId="553E790E" w14:textId="5E1C0E45" w:rsidR="00385A28" w:rsidRDefault="00385A28" w:rsidP="00385A28">
      <w:pPr>
        <w:pStyle w:val="a9"/>
        <w:spacing w:line="360" w:lineRule="auto"/>
        <w:jc w:val="center"/>
        <w:rPr>
          <w:rFonts w:hint="eastAsia"/>
          <w:noProof/>
        </w:rPr>
      </w:pPr>
    </w:p>
    <w:p w14:paraId="3FA8E34C" w14:textId="77777777" w:rsidR="00F4744C" w:rsidRDefault="00F768DF" w:rsidP="00D17F48">
      <w:pPr>
        <w:pStyle w:val="a9"/>
        <w:numPr>
          <w:ilvl w:val="0"/>
          <w:numId w:val="20"/>
        </w:numPr>
        <w:spacing w:line="360" w:lineRule="auto"/>
        <w:rPr>
          <w:noProof/>
        </w:rPr>
      </w:pPr>
      <w:r w:rsidRPr="00DE5A92">
        <w:rPr>
          <w:noProof/>
        </w:rPr>
        <w:t>public static void makeKey()</w:t>
      </w:r>
    </w:p>
    <w:p w14:paraId="71BFC293" w14:textId="25015865" w:rsidR="00846B14" w:rsidRDefault="00D17F48" w:rsidP="00F4744C">
      <w:pPr>
        <w:pStyle w:val="a9"/>
        <w:spacing w:line="360" w:lineRule="auto"/>
        <w:rPr>
          <w:rFonts w:hint="eastAsia"/>
          <w:noProof/>
        </w:rPr>
      </w:pPr>
      <w:r w:rsidRPr="00815745">
        <w:rPr>
          <w:noProof/>
        </w:rPr>
        <w:drawing>
          <wp:anchor distT="0" distB="0" distL="114300" distR="114300" simplePos="0" relativeHeight="251658240" behindDoc="0" locked="0" layoutInCell="1" allowOverlap="1" wp14:anchorId="78C90436" wp14:editId="0CCDF570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5128260" cy="2156460"/>
            <wp:effectExtent l="19050" t="19050" r="15240" b="1524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5" r="136" b="33841"/>
                    <a:stretch/>
                  </pic:blipFill>
                  <pic:spPr bwMode="auto">
                    <a:xfrm>
                      <a:off x="0" y="0"/>
                      <a:ext cx="5128260" cy="215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5BFE1A" w14:textId="77777777" w:rsidR="00846B14" w:rsidRDefault="00846B14">
      <w:pPr>
        <w:rPr>
          <w:noProof/>
          <w:kern w:val="0"/>
        </w:rPr>
      </w:pPr>
      <w:r>
        <w:rPr>
          <w:noProof/>
        </w:rPr>
        <w:br w:type="page"/>
      </w:r>
    </w:p>
    <w:p w14:paraId="7906601D" w14:textId="6DC3668A" w:rsidR="00815745" w:rsidRDefault="00815745" w:rsidP="00F768DF">
      <w:pPr>
        <w:pStyle w:val="a9"/>
        <w:spacing w:line="360" w:lineRule="auto"/>
        <w:rPr>
          <w:noProof/>
        </w:rPr>
      </w:pPr>
      <w:r>
        <w:rPr>
          <w:noProof/>
        </w:rPr>
        <w:lastRenderedPageBreak/>
        <w:t>Random r</w:t>
      </w:r>
      <w:r>
        <w:rPr>
          <w:rFonts w:hint="eastAsia"/>
          <w:noProof/>
        </w:rPr>
        <w:t>을 이용하여 알파벳</w:t>
      </w:r>
      <w:r w:rsidR="00385A28">
        <w:rPr>
          <w:rFonts w:hint="eastAsia"/>
          <w:noProof/>
        </w:rPr>
        <w:t xml:space="preserve"> </w:t>
      </w:r>
      <w:r w:rsidR="00385A28">
        <w:rPr>
          <w:noProof/>
        </w:rPr>
        <w:t>26</w:t>
      </w:r>
      <w:r w:rsidR="00385A28">
        <w:rPr>
          <w:rFonts w:hint="eastAsia"/>
          <w:noProof/>
        </w:rPr>
        <w:t>자를</w:t>
      </w:r>
      <w:r>
        <w:rPr>
          <w:rFonts w:hint="eastAsia"/>
          <w:noProof/>
        </w:rPr>
        <w:t xml:space="preserve"> 무작위로 중복 없이 선택합니다</w:t>
      </w:r>
      <w:r w:rsidRPr="00815745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완성된 </w:t>
      </w:r>
      <w:r w:rsidR="00B36B31">
        <w:rPr>
          <w:rFonts w:hint="eastAsia"/>
          <w:noProof/>
        </w:rPr>
        <w:t>S</w:t>
      </w:r>
      <w:r w:rsidR="00B36B31">
        <w:rPr>
          <w:noProof/>
        </w:rPr>
        <w:t>tring</w:t>
      </w:r>
      <w:r>
        <w:rPr>
          <w:rFonts w:hint="eastAsia"/>
          <w:noProof/>
        </w:rPr>
        <w:t xml:space="preserve">을 </w:t>
      </w:r>
      <w:r w:rsidRPr="00815745">
        <w:rPr>
          <w:noProof/>
        </w:rPr>
        <w:t>C:/project/Key.txt</w:t>
      </w:r>
      <w:r w:rsidRPr="00815745">
        <w:rPr>
          <w:rFonts w:hint="eastAsia"/>
          <w:noProof/>
        </w:rPr>
        <w:t xml:space="preserve"> </w:t>
      </w:r>
      <w:r>
        <w:rPr>
          <w:rFonts w:hint="eastAsia"/>
          <w:noProof/>
        </w:rPr>
        <w:t>파일로 저장합니다</w:t>
      </w:r>
      <w:r w:rsidRPr="00815745">
        <w:rPr>
          <w:noProof/>
        </w:rPr>
        <w:t>.</w:t>
      </w:r>
      <w:r w:rsidR="00910D4D">
        <w:rPr>
          <w:noProof/>
        </w:rPr>
        <w:t xml:space="preserve"> </w:t>
      </w:r>
    </w:p>
    <w:p w14:paraId="5DF1A1C8" w14:textId="296A22C6" w:rsidR="00815745" w:rsidRPr="00815745" w:rsidRDefault="00815745" w:rsidP="004A0CDB">
      <w:pPr>
        <w:pStyle w:val="a9"/>
        <w:spacing w:line="360" w:lineRule="auto"/>
        <w:rPr>
          <w:rFonts w:hint="eastAsia"/>
          <w:noProof/>
        </w:rPr>
      </w:pPr>
    </w:p>
    <w:p w14:paraId="44D16D21" w14:textId="31546940" w:rsidR="0054451C" w:rsidRDefault="00F768DF" w:rsidP="0054451C">
      <w:pPr>
        <w:pStyle w:val="a9"/>
        <w:numPr>
          <w:ilvl w:val="0"/>
          <w:numId w:val="20"/>
        </w:numPr>
        <w:spacing w:line="360" w:lineRule="auto"/>
        <w:rPr>
          <w:noProof/>
        </w:rPr>
      </w:pPr>
      <w:r w:rsidRPr="00DE5A92">
        <w:rPr>
          <w:noProof/>
        </w:rPr>
        <w:t>public static void encryption()</w:t>
      </w:r>
    </w:p>
    <w:p w14:paraId="6308888C" w14:textId="31D7F4A7" w:rsidR="00F768DF" w:rsidRDefault="0054451C" w:rsidP="006523C2">
      <w:pPr>
        <w:pStyle w:val="a9"/>
        <w:spacing w:line="360" w:lineRule="auto"/>
        <w:jc w:val="center"/>
        <w:rPr>
          <w:noProof/>
        </w:rPr>
      </w:pPr>
      <w:r w:rsidRPr="00660201">
        <w:rPr>
          <w:noProof/>
        </w:rPr>
        <w:drawing>
          <wp:inline distT="0" distB="0" distL="0" distR="0" wp14:anchorId="609D6B5C" wp14:editId="122C8423">
            <wp:extent cx="4610500" cy="2118544"/>
            <wp:effectExtent l="19050" t="19050" r="19050" b="152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118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93EE4" w14:textId="704AF790" w:rsidR="00B36B31" w:rsidRDefault="00B36B31" w:rsidP="00F82D09">
      <w:pPr>
        <w:pStyle w:val="a9"/>
        <w:spacing w:line="360" w:lineRule="auto"/>
        <w:rPr>
          <w:rFonts w:hint="eastAsia"/>
          <w:noProof/>
        </w:rPr>
      </w:pPr>
      <w:r w:rsidRPr="00B36B31">
        <w:rPr>
          <w:noProof/>
        </w:rPr>
        <w:t>C:/project/Key.txt</w:t>
      </w:r>
      <w:r>
        <w:rPr>
          <w:noProof/>
        </w:rPr>
        <w:t xml:space="preserve"> </w:t>
      </w:r>
      <w:r>
        <w:rPr>
          <w:rFonts w:hint="eastAsia"/>
          <w:noProof/>
        </w:rPr>
        <w:t>파일을 읽고 S</w:t>
      </w:r>
      <w:r>
        <w:rPr>
          <w:noProof/>
        </w:rPr>
        <w:t>tring key</w:t>
      </w:r>
      <w:r>
        <w:rPr>
          <w:rFonts w:hint="eastAsia"/>
          <w:noProof/>
        </w:rPr>
        <w:t>에 저장합니다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암호화시킬 </w:t>
      </w:r>
      <w:r w:rsidRPr="00B36B31">
        <w:rPr>
          <w:noProof/>
        </w:rPr>
        <w:t>Plaintext.txt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파일을 읽고 </w:t>
      </w:r>
      <w:r>
        <w:rPr>
          <w:noProof/>
        </w:rPr>
        <w:t>String plainText</w:t>
      </w:r>
      <w:r>
        <w:rPr>
          <w:rFonts w:hint="eastAsia"/>
          <w:noProof/>
        </w:rPr>
        <w:t>에 저장합니다</w:t>
      </w:r>
      <w:r w:rsidRPr="00B36B31">
        <w:rPr>
          <w:noProof/>
        </w:rPr>
        <w:t>.</w:t>
      </w:r>
      <w:r w:rsidR="00003F9F">
        <w:rPr>
          <w:noProof/>
        </w:rPr>
        <w:t xml:space="preserve"> </w:t>
      </w:r>
      <w:r w:rsidR="00003F9F">
        <w:rPr>
          <w:rFonts w:hint="eastAsia"/>
          <w:noProof/>
        </w:rPr>
        <w:t xml:space="preserve">암호문은 </w:t>
      </w:r>
      <w:r w:rsidR="00003F9F">
        <w:rPr>
          <w:noProof/>
        </w:rPr>
        <w:t>key</w:t>
      </w:r>
      <w:r w:rsidR="00003F9F">
        <w:rPr>
          <w:rFonts w:hint="eastAsia"/>
          <w:noProof/>
        </w:rPr>
        <w:t xml:space="preserve">와 알파벳이 순서대로 나열된 </w:t>
      </w:r>
      <w:r w:rsidR="00003F9F">
        <w:rPr>
          <w:noProof/>
        </w:rPr>
        <w:t>String abc</w:t>
      </w:r>
      <w:r w:rsidR="00003F9F">
        <w:rPr>
          <w:rFonts w:hint="eastAsia"/>
          <w:noProof/>
        </w:rPr>
        <w:t>를 대응하여 만듭니다</w:t>
      </w:r>
      <w:r w:rsidR="00003F9F" w:rsidRPr="00B36B31">
        <w:rPr>
          <w:noProof/>
        </w:rPr>
        <w:t>.</w:t>
      </w:r>
      <w:r w:rsidR="00003F9F">
        <w:rPr>
          <w:noProof/>
        </w:rPr>
        <w:t xml:space="preserve"> </w:t>
      </w:r>
      <w:r w:rsidR="00003F9F">
        <w:rPr>
          <w:rFonts w:hint="eastAsia"/>
          <w:noProof/>
        </w:rPr>
        <w:t xml:space="preserve">완성된 암호문을 </w:t>
      </w:r>
      <w:r w:rsidR="00CC6B51" w:rsidRPr="00CC6B51">
        <w:rPr>
          <w:noProof/>
        </w:rPr>
        <w:t>Ciphertext.txt</w:t>
      </w:r>
      <w:r w:rsidR="00CC6B51">
        <w:rPr>
          <w:noProof/>
        </w:rPr>
        <w:t xml:space="preserve"> </w:t>
      </w:r>
      <w:r w:rsidR="00CC6B51">
        <w:rPr>
          <w:rFonts w:hint="eastAsia"/>
          <w:noProof/>
        </w:rPr>
        <w:t>파일로 저장합니다</w:t>
      </w:r>
      <w:r w:rsidR="00CC6B51" w:rsidRPr="00B36B31">
        <w:rPr>
          <w:noProof/>
        </w:rPr>
        <w:t>.</w:t>
      </w:r>
      <w:r w:rsidR="00CC6B51">
        <w:rPr>
          <w:noProof/>
        </w:rPr>
        <w:t xml:space="preserve"> </w:t>
      </w:r>
    </w:p>
    <w:p w14:paraId="61B67E1C" w14:textId="08ADFB47" w:rsidR="00F768DF" w:rsidRDefault="00F768DF" w:rsidP="00F768DF">
      <w:pPr>
        <w:pStyle w:val="a9"/>
        <w:spacing w:line="360" w:lineRule="auto"/>
        <w:rPr>
          <w:noProof/>
        </w:rPr>
      </w:pPr>
    </w:p>
    <w:p w14:paraId="6556FC16" w14:textId="68DC2CFB" w:rsidR="00F768DF" w:rsidRDefault="00F768DF" w:rsidP="00F768DF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4) </w:t>
      </w:r>
      <w:r w:rsidRPr="00DE5A92">
        <w:rPr>
          <w:noProof/>
        </w:rPr>
        <w:t>public static void decryption()</w:t>
      </w:r>
    </w:p>
    <w:p w14:paraId="3FAA4023" w14:textId="2B152DB3" w:rsidR="00582558" w:rsidRDefault="00582558" w:rsidP="00582558">
      <w:pPr>
        <w:pStyle w:val="a9"/>
        <w:spacing w:line="360" w:lineRule="auto"/>
        <w:jc w:val="center"/>
        <w:rPr>
          <w:noProof/>
        </w:rPr>
      </w:pPr>
      <w:r w:rsidRPr="00582558">
        <w:rPr>
          <w:noProof/>
        </w:rPr>
        <w:drawing>
          <wp:inline distT="0" distB="0" distL="0" distR="0" wp14:anchorId="66870484" wp14:editId="3E6AB97E">
            <wp:extent cx="4557155" cy="2088061"/>
            <wp:effectExtent l="19050" t="19050" r="15240" b="266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088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50EE4" w14:textId="09AD8C14" w:rsidR="007132F0" w:rsidRDefault="00C66ABF" w:rsidP="007132F0">
      <w:pPr>
        <w:pStyle w:val="a9"/>
        <w:spacing w:line="360" w:lineRule="auto"/>
        <w:rPr>
          <w:noProof/>
        </w:rPr>
      </w:pPr>
      <w:r w:rsidRPr="00B36B31">
        <w:rPr>
          <w:noProof/>
        </w:rPr>
        <w:lastRenderedPageBreak/>
        <w:t>C:/project/Key.txt</w:t>
      </w:r>
      <w:r>
        <w:rPr>
          <w:noProof/>
        </w:rPr>
        <w:t xml:space="preserve"> </w:t>
      </w:r>
      <w:r>
        <w:rPr>
          <w:rFonts w:hint="eastAsia"/>
          <w:noProof/>
        </w:rPr>
        <w:t>파일을 읽고 S</w:t>
      </w:r>
      <w:r>
        <w:rPr>
          <w:noProof/>
        </w:rPr>
        <w:t>tring key</w:t>
      </w:r>
      <w:r>
        <w:rPr>
          <w:rFonts w:hint="eastAsia"/>
          <w:noProof/>
        </w:rPr>
        <w:t>에 저장합니다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복호</w:t>
      </w:r>
      <w:r>
        <w:rPr>
          <w:rFonts w:hint="eastAsia"/>
          <w:noProof/>
        </w:rPr>
        <w:t xml:space="preserve">화시킬 </w:t>
      </w:r>
      <w:r w:rsidRPr="00CC6B51">
        <w:rPr>
          <w:noProof/>
        </w:rPr>
        <w:t>Ciphertext</w:t>
      </w:r>
      <w:r w:rsidRPr="00B36B31">
        <w:rPr>
          <w:noProof/>
        </w:rPr>
        <w:t>.txt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파일을 읽고 </w:t>
      </w:r>
      <w:r>
        <w:rPr>
          <w:noProof/>
        </w:rPr>
        <w:t xml:space="preserve">String </w:t>
      </w:r>
      <w:r>
        <w:rPr>
          <w:rFonts w:hint="eastAsia"/>
          <w:noProof/>
        </w:rPr>
        <w:t>c</w:t>
      </w:r>
      <w:r>
        <w:rPr>
          <w:noProof/>
        </w:rPr>
        <w:t>ipher</w:t>
      </w:r>
      <w:r>
        <w:rPr>
          <w:noProof/>
        </w:rPr>
        <w:t>Text</w:t>
      </w:r>
      <w:r>
        <w:rPr>
          <w:rFonts w:hint="eastAsia"/>
          <w:noProof/>
        </w:rPr>
        <w:t>에 저장합니다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 w:rsidR="006C51D4">
        <w:rPr>
          <w:rFonts w:hint="eastAsia"/>
          <w:noProof/>
        </w:rPr>
        <w:t>원</w:t>
      </w:r>
      <w:r>
        <w:rPr>
          <w:rFonts w:hint="eastAsia"/>
          <w:noProof/>
        </w:rPr>
        <w:t xml:space="preserve">문은 </w:t>
      </w:r>
      <w:r>
        <w:rPr>
          <w:noProof/>
        </w:rPr>
        <w:t>key</w:t>
      </w:r>
      <w:r>
        <w:rPr>
          <w:rFonts w:hint="eastAsia"/>
          <w:noProof/>
        </w:rPr>
        <w:t xml:space="preserve">와 알파벳이 순서대로 나열된 </w:t>
      </w:r>
      <w:r>
        <w:rPr>
          <w:noProof/>
        </w:rPr>
        <w:t>String abc</w:t>
      </w:r>
      <w:r>
        <w:rPr>
          <w:rFonts w:hint="eastAsia"/>
          <w:noProof/>
        </w:rPr>
        <w:t>를 대응하여 만듭니다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완성된 </w:t>
      </w:r>
      <w:r w:rsidR="00275148">
        <w:rPr>
          <w:rFonts w:hint="eastAsia"/>
          <w:noProof/>
        </w:rPr>
        <w:t>원</w:t>
      </w:r>
      <w:r>
        <w:rPr>
          <w:rFonts w:hint="eastAsia"/>
          <w:noProof/>
        </w:rPr>
        <w:t xml:space="preserve">문을 </w:t>
      </w:r>
      <w:r>
        <w:rPr>
          <w:noProof/>
        </w:rPr>
        <w:t>Plain</w:t>
      </w:r>
      <w:r w:rsidRPr="00CC6B51">
        <w:rPr>
          <w:noProof/>
        </w:rPr>
        <w:t>text</w:t>
      </w:r>
      <w:r w:rsidR="00275148">
        <w:rPr>
          <w:noProof/>
        </w:rPr>
        <w:t>2</w:t>
      </w:r>
      <w:r w:rsidRPr="00CC6B51">
        <w:rPr>
          <w:noProof/>
        </w:rPr>
        <w:t>.txt</w:t>
      </w:r>
      <w:r>
        <w:rPr>
          <w:noProof/>
        </w:rPr>
        <w:t xml:space="preserve"> </w:t>
      </w:r>
      <w:r>
        <w:rPr>
          <w:rFonts w:hint="eastAsia"/>
          <w:noProof/>
        </w:rPr>
        <w:t>파일로 저장합니다</w:t>
      </w:r>
      <w:r w:rsidRPr="00B36B31">
        <w:rPr>
          <w:noProof/>
        </w:rPr>
        <w:t>.</w:t>
      </w:r>
      <w:r>
        <w:rPr>
          <w:noProof/>
        </w:rPr>
        <w:t xml:space="preserve"> </w:t>
      </w:r>
    </w:p>
    <w:p w14:paraId="74262510" w14:textId="77777777" w:rsidR="00F5090F" w:rsidRDefault="00F5090F" w:rsidP="00F5090F">
      <w:pPr>
        <w:ind w:firstLine="0"/>
        <w:rPr>
          <w:noProof/>
        </w:rPr>
      </w:pPr>
    </w:p>
    <w:p w14:paraId="625D1EC1" w14:textId="1CCE183B" w:rsidR="00B26451" w:rsidRDefault="00B26451" w:rsidP="00F5090F">
      <w:pPr>
        <w:ind w:firstLine="0"/>
        <w:rPr>
          <w:noProof/>
        </w:rPr>
      </w:pPr>
    </w:p>
    <w:p w14:paraId="29846082" w14:textId="77777777" w:rsidR="006F2961" w:rsidRDefault="006F2961" w:rsidP="00F5090F">
      <w:pPr>
        <w:ind w:firstLine="0"/>
        <w:rPr>
          <w:rFonts w:hint="eastAsia"/>
          <w:noProof/>
        </w:rPr>
      </w:pPr>
    </w:p>
    <w:p w14:paraId="1915CE0A" w14:textId="504E2E90" w:rsidR="00073FF1" w:rsidRPr="00F5090F" w:rsidRDefault="00073FF1" w:rsidP="00F5090F">
      <w:pPr>
        <w:ind w:firstLine="0"/>
        <w:rPr>
          <w:rFonts w:hint="eastAsia"/>
          <w:noProof/>
          <w:kern w:val="0"/>
        </w:rPr>
      </w:pPr>
      <w:r w:rsidRPr="00F058FA">
        <w:rPr>
          <w:noProof/>
          <w:sz w:val="28"/>
          <w:szCs w:val="28"/>
        </w:rPr>
        <w:t>2. 암호문 공격 프로그램</w:t>
      </w:r>
    </w:p>
    <w:p w14:paraId="2B4EED66" w14:textId="77777777" w:rsidR="00D4003A" w:rsidRDefault="00D4003A" w:rsidP="00D4003A">
      <w:pPr>
        <w:pStyle w:val="a9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 xml:space="preserve">이 프로그램은 1개의 메인 메소드와 </w:t>
      </w:r>
      <w:r>
        <w:rPr>
          <w:noProof/>
        </w:rPr>
        <w:t>3</w:t>
      </w:r>
      <w:r>
        <w:rPr>
          <w:rFonts w:hint="eastAsia"/>
          <w:noProof/>
        </w:rPr>
        <w:t>개의 메소드로 이루어져 있습니다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</w:t>
      </w:r>
    </w:p>
    <w:p w14:paraId="0DF61D7A" w14:textId="77777777" w:rsidR="00D4003A" w:rsidRDefault="00D4003A" w:rsidP="00D4003A">
      <w:pPr>
        <w:pStyle w:val="a9"/>
        <w:numPr>
          <w:ilvl w:val="0"/>
          <w:numId w:val="24"/>
        </w:numPr>
        <w:spacing w:line="360" w:lineRule="auto"/>
        <w:rPr>
          <w:noProof/>
        </w:rPr>
      </w:pPr>
      <w:r w:rsidRPr="00DE5A92">
        <w:rPr>
          <w:noProof/>
        </w:rPr>
        <w:t>public static void main(String[] args)</w:t>
      </w:r>
      <w:r w:rsidRPr="00AB287A">
        <w:rPr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메인 메소드</w:t>
      </w:r>
    </w:p>
    <w:p w14:paraId="35D5865F" w14:textId="5F53F525" w:rsidR="00D4003A" w:rsidRDefault="00D4003A" w:rsidP="00D4003A">
      <w:pPr>
        <w:pStyle w:val="a9"/>
        <w:numPr>
          <w:ilvl w:val="0"/>
          <w:numId w:val="24"/>
        </w:numPr>
        <w:spacing w:line="360" w:lineRule="auto"/>
        <w:rPr>
          <w:noProof/>
        </w:rPr>
      </w:pPr>
      <w:r w:rsidRPr="00D4003A">
        <w:rPr>
          <w:noProof/>
        </w:rPr>
        <w:t>public static void frequencyAnalysis()</w:t>
      </w:r>
      <w:r w:rsidRPr="00AB287A">
        <w:rPr>
          <w:noProof/>
        </w:rPr>
        <w:t>:</w:t>
      </w:r>
      <w:r>
        <w:rPr>
          <w:rFonts w:hint="eastAsia"/>
          <w:noProof/>
        </w:rPr>
        <w:t xml:space="preserve"> 알파벳 빈도 수 출력 </w:t>
      </w:r>
      <w:r>
        <w:rPr>
          <w:rFonts w:hint="eastAsia"/>
          <w:noProof/>
        </w:rPr>
        <w:t>메소드</w:t>
      </w:r>
    </w:p>
    <w:p w14:paraId="5B90B510" w14:textId="18C43C6E" w:rsidR="00D4003A" w:rsidRDefault="00D4003A" w:rsidP="00D4003A">
      <w:pPr>
        <w:pStyle w:val="a9"/>
        <w:numPr>
          <w:ilvl w:val="0"/>
          <w:numId w:val="24"/>
        </w:numPr>
        <w:spacing w:line="360" w:lineRule="auto"/>
        <w:rPr>
          <w:noProof/>
        </w:rPr>
      </w:pPr>
      <w:r w:rsidRPr="00D4003A">
        <w:rPr>
          <w:noProof/>
        </w:rPr>
        <w:t>public static void calculation(String cipherText)</w:t>
      </w:r>
      <w:r w:rsidRPr="00AB287A">
        <w:rPr>
          <w:noProof/>
        </w:rPr>
        <w:t>:</w:t>
      </w:r>
      <w:r w:rsidR="006A7FC7">
        <w:rPr>
          <w:noProof/>
        </w:rPr>
        <w:t xml:space="preserve"> </w:t>
      </w:r>
      <w:r w:rsidR="006A7FC7">
        <w:rPr>
          <w:rFonts w:hint="eastAsia"/>
          <w:noProof/>
        </w:rPr>
        <w:t>알파벳 빈도 수 계산 메소드</w:t>
      </w:r>
    </w:p>
    <w:p w14:paraId="597F1CC0" w14:textId="09886DFC" w:rsidR="00D4003A" w:rsidRDefault="00D4003A" w:rsidP="00D4003A">
      <w:pPr>
        <w:pStyle w:val="a9"/>
        <w:numPr>
          <w:ilvl w:val="0"/>
          <w:numId w:val="24"/>
        </w:numPr>
        <w:spacing w:line="360" w:lineRule="auto"/>
        <w:rPr>
          <w:noProof/>
        </w:rPr>
      </w:pPr>
      <w:r w:rsidRPr="00D4003A">
        <w:rPr>
          <w:noProof/>
        </w:rPr>
        <w:t>public static void attack()</w:t>
      </w:r>
      <w:r w:rsidRPr="00AB287A">
        <w:rPr>
          <w:noProof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키, 원문 예측 메소드</w:t>
      </w:r>
    </w:p>
    <w:p w14:paraId="538BCBE4" w14:textId="53CD15D0" w:rsidR="00F21D7F" w:rsidRDefault="00F21D7F" w:rsidP="00F21D7F">
      <w:pPr>
        <w:pStyle w:val="a9"/>
        <w:spacing w:line="360" w:lineRule="auto"/>
        <w:rPr>
          <w:noProof/>
        </w:rPr>
      </w:pPr>
    </w:p>
    <w:p w14:paraId="0D44C9C0" w14:textId="539153AB" w:rsidR="00F21D7F" w:rsidRDefault="00F21D7F" w:rsidP="00F21D7F">
      <w:pPr>
        <w:pStyle w:val="a9"/>
        <w:spacing w:line="360" w:lineRule="auto"/>
        <w:rPr>
          <w:noProof/>
        </w:rPr>
      </w:pPr>
      <w:r>
        <w:rPr>
          <w:noProof/>
        </w:rPr>
        <w:t xml:space="preserve">(1) </w:t>
      </w:r>
      <w:r w:rsidRPr="00DE5A92">
        <w:rPr>
          <w:noProof/>
        </w:rPr>
        <w:t>public static void main(String[] args)</w:t>
      </w:r>
    </w:p>
    <w:p w14:paraId="22FC6FC4" w14:textId="650FEA56" w:rsidR="00F21D7F" w:rsidRDefault="00792585" w:rsidP="00F21D7F">
      <w:pPr>
        <w:pStyle w:val="a9"/>
        <w:spacing w:line="360" w:lineRule="auto"/>
        <w:ind w:left="360"/>
        <w:jc w:val="center"/>
        <w:rPr>
          <w:rFonts w:hint="eastAsia"/>
          <w:noProof/>
        </w:rPr>
      </w:pPr>
      <w:r w:rsidRPr="00792585">
        <w:rPr>
          <w:noProof/>
        </w:rPr>
        <w:drawing>
          <wp:inline distT="0" distB="0" distL="0" distR="0" wp14:anchorId="45FA34B6" wp14:editId="4E561626">
            <wp:extent cx="1851820" cy="1234547"/>
            <wp:effectExtent l="19050" t="19050" r="1524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881B4" w14:textId="77777777" w:rsidR="00F21D7F" w:rsidRPr="0074411F" w:rsidRDefault="00F21D7F" w:rsidP="00F21D7F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프로그램의 메뉴를 보여주고</w:t>
      </w:r>
      <w:r>
        <w:rPr>
          <w:noProof/>
        </w:rPr>
        <w:t xml:space="preserve"> </w:t>
      </w:r>
      <w:r>
        <w:rPr>
          <w:rFonts w:hint="eastAsia"/>
          <w:noProof/>
        </w:rPr>
        <w:t>사용자에게 입력을 받은 후에 해당 작업을 실행합니다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</w:t>
      </w:r>
    </w:p>
    <w:p w14:paraId="22C8D29E" w14:textId="450D42BE" w:rsidR="00F21D7F" w:rsidRDefault="00F21D7F" w:rsidP="0074411F">
      <w:pPr>
        <w:pStyle w:val="a9"/>
        <w:spacing w:line="360" w:lineRule="auto"/>
        <w:rPr>
          <w:noProof/>
        </w:rPr>
      </w:pPr>
    </w:p>
    <w:p w14:paraId="28C63A6F" w14:textId="39F89148" w:rsidR="009E5388" w:rsidRDefault="009E5388" w:rsidP="0074411F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 xml:space="preserve">2) </w:t>
      </w:r>
      <w:r w:rsidRPr="00D4003A">
        <w:rPr>
          <w:noProof/>
        </w:rPr>
        <w:t>public static void frequencyAnalysis()</w:t>
      </w:r>
    </w:p>
    <w:p w14:paraId="0FEA3C18" w14:textId="0952C0CF" w:rsidR="009E5388" w:rsidRDefault="009E5388" w:rsidP="009E5388">
      <w:pPr>
        <w:pStyle w:val="a9"/>
        <w:spacing w:line="360" w:lineRule="auto"/>
        <w:jc w:val="center"/>
        <w:rPr>
          <w:noProof/>
        </w:rPr>
      </w:pPr>
      <w:r w:rsidRPr="009E5388">
        <w:rPr>
          <w:noProof/>
        </w:rPr>
        <w:drawing>
          <wp:inline distT="0" distB="0" distL="0" distR="0" wp14:anchorId="46BB7FF1" wp14:editId="009F22A7">
            <wp:extent cx="5707875" cy="1935648"/>
            <wp:effectExtent l="19050" t="19050" r="26670" b="266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3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9A002" w14:textId="2FDE7DCB" w:rsidR="009E5388" w:rsidRDefault="00835465" w:rsidP="0074411F">
      <w:pPr>
        <w:pStyle w:val="a9"/>
        <w:spacing w:line="360" w:lineRule="auto"/>
        <w:rPr>
          <w:noProof/>
        </w:rPr>
      </w:pPr>
      <w:r w:rsidRPr="00B36B31">
        <w:rPr>
          <w:noProof/>
        </w:rPr>
        <w:t>C:/project/Key.txt</w:t>
      </w:r>
      <w:r>
        <w:rPr>
          <w:noProof/>
        </w:rPr>
        <w:t xml:space="preserve"> </w:t>
      </w:r>
      <w:r>
        <w:rPr>
          <w:rFonts w:hint="eastAsia"/>
          <w:noProof/>
        </w:rPr>
        <w:t>파일을 읽고 S</w:t>
      </w:r>
      <w:r>
        <w:rPr>
          <w:noProof/>
        </w:rPr>
        <w:t xml:space="preserve">tring </w:t>
      </w:r>
      <w:r>
        <w:rPr>
          <w:noProof/>
        </w:rPr>
        <w:t>cipherText</w:t>
      </w:r>
      <w:r>
        <w:rPr>
          <w:rFonts w:hint="eastAsia"/>
          <w:noProof/>
        </w:rPr>
        <w:t>에 저장합니다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</w:t>
      </w:r>
      <w:r>
        <w:rPr>
          <w:rFonts w:hint="eastAsia"/>
          <w:noProof/>
        </w:rPr>
        <w:t xml:space="preserve"> 암호문 알파벳 빈도 수를 계산하는 메소드 </w:t>
      </w:r>
      <w:r w:rsidRPr="00835465">
        <w:rPr>
          <w:noProof/>
        </w:rPr>
        <w:t>public static void calculation(String cipherText)</w:t>
      </w:r>
      <w:r>
        <w:rPr>
          <w:rFonts w:hint="eastAsia"/>
          <w:noProof/>
        </w:rPr>
        <w:t xml:space="preserve"> 을 실행합니다</w:t>
      </w:r>
      <w:r w:rsidR="00690FFD" w:rsidRPr="00B36B31">
        <w:rPr>
          <w:noProof/>
        </w:rPr>
        <w:t>.</w:t>
      </w:r>
      <w:r w:rsidR="00690FFD">
        <w:rPr>
          <w:noProof/>
        </w:rPr>
        <w:t xml:space="preserve"> </w:t>
      </w:r>
      <w:r w:rsidR="00690FFD">
        <w:rPr>
          <w:rFonts w:hint="eastAsia"/>
          <w:noProof/>
        </w:rPr>
        <w:t xml:space="preserve">알파벳의 빈도 수가 </w:t>
      </w:r>
      <w:r w:rsidR="00690FFD">
        <w:rPr>
          <w:noProof/>
        </w:rPr>
        <w:t>0</w:t>
      </w:r>
      <w:r w:rsidR="00690FFD">
        <w:rPr>
          <w:rFonts w:hint="eastAsia"/>
          <w:noProof/>
        </w:rPr>
        <w:t>인 경우 따로 출력을 실행합니다</w:t>
      </w:r>
      <w:r w:rsidR="00690FFD" w:rsidRPr="00B36B31">
        <w:rPr>
          <w:noProof/>
        </w:rPr>
        <w:t>.</w:t>
      </w:r>
    </w:p>
    <w:p w14:paraId="058CB495" w14:textId="01F877D2" w:rsidR="00690FFD" w:rsidRDefault="00690FFD" w:rsidP="0074411F">
      <w:pPr>
        <w:pStyle w:val="a9"/>
        <w:spacing w:line="360" w:lineRule="auto"/>
        <w:rPr>
          <w:noProof/>
        </w:rPr>
      </w:pPr>
    </w:p>
    <w:p w14:paraId="7552B191" w14:textId="77777777" w:rsidR="00690FFD" w:rsidRDefault="00690FFD" w:rsidP="00690FFD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</w:t>
      </w:r>
      <w:r>
        <w:rPr>
          <w:noProof/>
        </w:rPr>
        <w:t xml:space="preserve">) </w:t>
      </w:r>
      <w:r w:rsidRPr="00D4003A">
        <w:rPr>
          <w:noProof/>
        </w:rPr>
        <w:t>public static void calculation(String cipherText)</w:t>
      </w:r>
    </w:p>
    <w:p w14:paraId="35C9F088" w14:textId="262F6895" w:rsidR="00690FFD" w:rsidRDefault="00690FFD" w:rsidP="00690FFD">
      <w:pPr>
        <w:pStyle w:val="a9"/>
        <w:spacing w:line="360" w:lineRule="auto"/>
        <w:jc w:val="center"/>
        <w:rPr>
          <w:noProof/>
        </w:rPr>
      </w:pPr>
      <w:r w:rsidRPr="00690FFD">
        <w:rPr>
          <w:noProof/>
        </w:rPr>
        <w:drawing>
          <wp:inline distT="0" distB="0" distL="0" distR="0" wp14:anchorId="42FC89AB" wp14:editId="62F8F2A9">
            <wp:extent cx="3977985" cy="403895"/>
            <wp:effectExtent l="19050" t="19050" r="22860" b="152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0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BD23C" w14:textId="66A04770" w:rsidR="00690FFD" w:rsidRDefault="001D4954" w:rsidP="001D4954">
      <w:pPr>
        <w:pStyle w:val="a9"/>
        <w:spacing w:line="360" w:lineRule="auto"/>
        <w:jc w:val="both"/>
        <w:rPr>
          <w:noProof/>
        </w:rPr>
      </w:pPr>
      <w:r>
        <w:rPr>
          <w:rFonts w:hint="eastAsia"/>
          <w:noProof/>
        </w:rPr>
        <w:t>알파벳(</w:t>
      </w:r>
      <w:r>
        <w:rPr>
          <w:noProof/>
        </w:rPr>
        <w:t>0~25)</w:t>
      </w:r>
      <w:r>
        <w:rPr>
          <w:rFonts w:hint="eastAsia"/>
          <w:noProof/>
        </w:rPr>
        <w:t>과 빈도 수를 계산하기 위해 H</w:t>
      </w:r>
      <w:r>
        <w:rPr>
          <w:noProof/>
        </w:rPr>
        <w:t>ashMap</w:t>
      </w:r>
      <w:r w:rsidR="008B4E42" w:rsidRPr="008B4E42">
        <w:rPr>
          <w:noProof/>
        </w:rPr>
        <w:t>&lt;Integer, Double&gt;</w:t>
      </w:r>
      <w:r>
        <w:rPr>
          <w:noProof/>
        </w:rPr>
        <w:t xml:space="preserve"> map</w:t>
      </w:r>
      <w:r>
        <w:rPr>
          <w:rFonts w:hint="eastAsia"/>
          <w:noProof/>
        </w:rPr>
        <w:t>을</w:t>
      </w:r>
      <w:r>
        <w:rPr>
          <w:noProof/>
        </w:rPr>
        <w:t xml:space="preserve"> </w:t>
      </w:r>
      <w:r>
        <w:rPr>
          <w:rFonts w:hint="eastAsia"/>
          <w:noProof/>
        </w:rPr>
        <w:t>사용합니다</w:t>
      </w:r>
      <w:r w:rsidRPr="00B36B31">
        <w:rPr>
          <w:noProof/>
        </w:rPr>
        <w:t>.</w:t>
      </w:r>
      <w:r>
        <w:rPr>
          <w:rFonts w:hint="eastAsia"/>
          <w:noProof/>
        </w:rPr>
        <w:t xml:space="preserve"> 전체 알파벳 개수는 </w:t>
      </w:r>
      <w:r>
        <w:rPr>
          <w:noProof/>
        </w:rPr>
        <w:t xml:space="preserve">int </w:t>
      </w:r>
      <w:r>
        <w:rPr>
          <w:rFonts w:hint="eastAsia"/>
          <w:noProof/>
        </w:rPr>
        <w:t>c</w:t>
      </w:r>
      <w:r>
        <w:rPr>
          <w:noProof/>
        </w:rPr>
        <w:t xml:space="preserve">nt </w:t>
      </w:r>
      <w:r>
        <w:rPr>
          <w:rFonts w:hint="eastAsia"/>
          <w:noProof/>
        </w:rPr>
        <w:t>에 저장합니다</w:t>
      </w:r>
      <w:r w:rsidRPr="00B36B31">
        <w:rPr>
          <w:noProof/>
        </w:rPr>
        <w:t>.</w:t>
      </w:r>
    </w:p>
    <w:p w14:paraId="2DE16FC7" w14:textId="77777777" w:rsidR="00D81FF3" w:rsidRDefault="00D81FF3" w:rsidP="001D4954">
      <w:pPr>
        <w:pStyle w:val="a9"/>
        <w:spacing w:line="360" w:lineRule="auto"/>
        <w:jc w:val="both"/>
        <w:rPr>
          <w:rFonts w:hint="eastAsia"/>
          <w:noProof/>
        </w:rPr>
      </w:pPr>
    </w:p>
    <w:p w14:paraId="41B5F521" w14:textId="020817D2" w:rsidR="00FE23CE" w:rsidRDefault="00690FFD" w:rsidP="00FE23CE">
      <w:pPr>
        <w:pStyle w:val="a9"/>
        <w:spacing w:line="360" w:lineRule="auto"/>
        <w:jc w:val="center"/>
        <w:rPr>
          <w:rFonts w:hint="eastAsia"/>
          <w:noProof/>
        </w:rPr>
      </w:pPr>
      <w:r w:rsidRPr="00690FFD">
        <w:rPr>
          <w:noProof/>
        </w:rPr>
        <w:drawing>
          <wp:inline distT="0" distB="0" distL="0" distR="0" wp14:anchorId="1E355440" wp14:editId="32161169">
            <wp:extent cx="5731510" cy="974725"/>
            <wp:effectExtent l="19050" t="19050" r="21590" b="158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66D33" w14:textId="14552DCD" w:rsidR="00FE23CE" w:rsidRDefault="007F4CCC" w:rsidP="00FE23CE">
      <w:pPr>
        <w:pStyle w:val="a9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 xml:space="preserve">매개변수 </w:t>
      </w:r>
      <w:r>
        <w:rPr>
          <w:noProof/>
        </w:rPr>
        <w:t>cipherText</w:t>
      </w:r>
      <w:r>
        <w:rPr>
          <w:rFonts w:hint="eastAsia"/>
          <w:noProof/>
        </w:rPr>
        <w:t xml:space="preserve">의 </w:t>
      </w:r>
      <w:r>
        <w:rPr>
          <w:noProof/>
        </w:rPr>
        <w:t>i</w:t>
      </w:r>
      <w:r>
        <w:rPr>
          <w:rFonts w:hint="eastAsia"/>
          <w:noProof/>
        </w:rPr>
        <w:t xml:space="preserve">번째 문자가 알파벳인 경우 </w:t>
      </w:r>
      <w:r>
        <w:rPr>
          <w:noProof/>
        </w:rPr>
        <w:t>map</w:t>
      </w:r>
      <w:r>
        <w:rPr>
          <w:rFonts w:hint="eastAsia"/>
          <w:noProof/>
        </w:rPr>
        <w:t>의 v</w:t>
      </w:r>
      <w:r>
        <w:rPr>
          <w:noProof/>
        </w:rPr>
        <w:t>alue</w:t>
      </w:r>
      <w:r>
        <w:rPr>
          <w:rFonts w:hint="eastAsia"/>
          <w:noProof/>
        </w:rPr>
        <w:t>를 갱신합니다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전체 알파벳 개수 카운터인 </w:t>
      </w:r>
      <w:r>
        <w:rPr>
          <w:noProof/>
        </w:rPr>
        <w:t>cnt</w:t>
      </w:r>
      <w:r>
        <w:rPr>
          <w:rFonts w:hint="eastAsia"/>
          <w:noProof/>
        </w:rPr>
        <w:t xml:space="preserve">를 </w:t>
      </w:r>
      <w:r>
        <w:rPr>
          <w:noProof/>
        </w:rPr>
        <w:t xml:space="preserve">1 </w:t>
      </w:r>
      <w:r>
        <w:rPr>
          <w:rFonts w:hint="eastAsia"/>
          <w:noProof/>
        </w:rPr>
        <w:t>증가시킵니다</w:t>
      </w:r>
      <w:r w:rsidRPr="00B36B31">
        <w:rPr>
          <w:noProof/>
        </w:rPr>
        <w:t>.</w:t>
      </w:r>
    </w:p>
    <w:p w14:paraId="4EBFFDB1" w14:textId="77777777" w:rsidR="00D57C81" w:rsidRDefault="00D57C81" w:rsidP="00FE23CE">
      <w:pPr>
        <w:pStyle w:val="a9"/>
        <w:spacing w:line="360" w:lineRule="auto"/>
        <w:rPr>
          <w:rFonts w:hint="eastAsia"/>
          <w:noProof/>
        </w:rPr>
      </w:pPr>
    </w:p>
    <w:p w14:paraId="56BEDE16" w14:textId="3EDEFE38" w:rsidR="00E4110C" w:rsidRDefault="00E4110C" w:rsidP="00E4110C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4</w:t>
      </w:r>
      <w:r>
        <w:rPr>
          <w:noProof/>
        </w:rPr>
        <w:t xml:space="preserve">) </w:t>
      </w:r>
      <w:r w:rsidRPr="00D4003A">
        <w:rPr>
          <w:noProof/>
        </w:rPr>
        <w:t>public static void</w:t>
      </w:r>
      <w:r>
        <w:rPr>
          <w:noProof/>
        </w:rPr>
        <w:t xml:space="preserve"> </w:t>
      </w:r>
      <w:r>
        <w:rPr>
          <w:rFonts w:hint="eastAsia"/>
          <w:noProof/>
        </w:rPr>
        <w:t>attack</w:t>
      </w:r>
      <w:r w:rsidRPr="00D4003A">
        <w:rPr>
          <w:noProof/>
        </w:rPr>
        <w:t>()</w:t>
      </w:r>
    </w:p>
    <w:p w14:paraId="735ACAA1" w14:textId="0647B62F" w:rsidR="00E4110C" w:rsidRDefault="0030466F" w:rsidP="00E4110C">
      <w:pPr>
        <w:pStyle w:val="a9"/>
        <w:spacing w:line="360" w:lineRule="auto"/>
        <w:jc w:val="center"/>
        <w:rPr>
          <w:rFonts w:hint="eastAsia"/>
          <w:noProof/>
        </w:rPr>
      </w:pPr>
      <w:r w:rsidRPr="0030466F">
        <w:rPr>
          <w:noProof/>
        </w:rPr>
        <w:lastRenderedPageBreak/>
        <w:drawing>
          <wp:inline distT="0" distB="0" distL="0" distR="0" wp14:anchorId="0824CF24" wp14:editId="610E9E0F">
            <wp:extent cx="3314987" cy="807790"/>
            <wp:effectExtent l="19050" t="19050" r="19050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0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C7E1E" w14:textId="46558B4A" w:rsidR="00E4110C" w:rsidRPr="0030466F" w:rsidRDefault="00E4110C" w:rsidP="00E4110C">
      <w:pPr>
        <w:pStyle w:val="a9"/>
        <w:spacing w:line="360" w:lineRule="auto"/>
        <w:jc w:val="both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ashMap</w:t>
      </w:r>
      <w:r w:rsidRPr="008B4E42">
        <w:rPr>
          <w:noProof/>
        </w:rPr>
        <w:t>&lt;Integer, Double&gt;</w:t>
      </w:r>
      <w:r>
        <w:rPr>
          <w:noProof/>
        </w:rPr>
        <w:t xml:space="preserve"> map</w:t>
      </w:r>
      <w:r>
        <w:rPr>
          <w:rFonts w:hint="eastAsia"/>
          <w:noProof/>
        </w:rPr>
        <w:t>을</w:t>
      </w:r>
      <w:r>
        <w:rPr>
          <w:noProof/>
        </w:rPr>
        <w:t xml:space="preserve"> </w:t>
      </w:r>
      <w:r>
        <w:rPr>
          <w:rFonts w:hint="eastAsia"/>
          <w:noProof/>
        </w:rPr>
        <w:t>사용</w:t>
      </w:r>
      <w:r w:rsidR="0030466F">
        <w:rPr>
          <w:noProof/>
        </w:rPr>
        <w:t xml:space="preserve">하여 </w:t>
      </w:r>
      <w:r w:rsidR="0030466F">
        <w:rPr>
          <w:rFonts w:hint="eastAsia"/>
          <w:noProof/>
        </w:rPr>
        <w:t>빈도 수의 백분율을 계산합니다</w:t>
      </w:r>
      <w:r w:rsidRPr="00B36B31">
        <w:rPr>
          <w:noProof/>
        </w:rPr>
        <w:t>.</w:t>
      </w:r>
      <w:r w:rsidR="0030466F">
        <w:rPr>
          <w:noProof/>
        </w:rPr>
        <w:t xml:space="preserve"> </w:t>
      </w:r>
      <w:r w:rsidR="0030466F">
        <w:rPr>
          <w:rFonts w:hint="eastAsia"/>
          <w:noProof/>
        </w:rPr>
        <w:t>이 때 전체 알파벳 개수를 이용합니다</w:t>
      </w:r>
      <w:r w:rsidR="0030466F" w:rsidRPr="00B36B31">
        <w:rPr>
          <w:noProof/>
        </w:rPr>
        <w:t>.</w:t>
      </w:r>
      <w:r w:rsidR="0030466F">
        <w:rPr>
          <w:noProof/>
        </w:rPr>
        <w:t xml:space="preserve"> </w:t>
      </w:r>
    </w:p>
    <w:p w14:paraId="491F3A03" w14:textId="698D0B08" w:rsidR="00E4110C" w:rsidRDefault="00E4110C" w:rsidP="00E4110C">
      <w:pPr>
        <w:pStyle w:val="a9"/>
        <w:spacing w:line="360" w:lineRule="auto"/>
        <w:jc w:val="both"/>
        <w:rPr>
          <w:noProof/>
        </w:rPr>
      </w:pPr>
    </w:p>
    <w:p w14:paraId="62ED3448" w14:textId="6DD9C4A4" w:rsidR="000E32B4" w:rsidRDefault="000E32B4" w:rsidP="000E32B4">
      <w:pPr>
        <w:pStyle w:val="a9"/>
        <w:spacing w:line="360" w:lineRule="auto"/>
        <w:jc w:val="center"/>
        <w:rPr>
          <w:noProof/>
        </w:rPr>
      </w:pPr>
      <w:r w:rsidRPr="000E32B4">
        <w:rPr>
          <w:noProof/>
        </w:rPr>
        <w:drawing>
          <wp:inline distT="0" distB="0" distL="0" distR="0" wp14:anchorId="5D3D0E6E" wp14:editId="4DDE8D26">
            <wp:extent cx="5731510" cy="1447800"/>
            <wp:effectExtent l="19050" t="19050" r="2159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9BF9D" w14:textId="295DE527" w:rsidR="000E32B4" w:rsidRDefault="00BD232A" w:rsidP="000E32B4">
      <w:pPr>
        <w:pStyle w:val="a9"/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nglish Letter Frequency</w:t>
      </w:r>
      <w:r>
        <w:rPr>
          <w:rFonts w:hint="eastAsia"/>
          <w:noProof/>
        </w:rPr>
        <w:t>를 이용하여 키와 원문을 예측합니다</w:t>
      </w:r>
      <w:r w:rsidRPr="00B36B31">
        <w:rPr>
          <w:noProof/>
        </w:rPr>
        <w:t>.</w:t>
      </w:r>
      <w:r w:rsidR="007969E0">
        <w:rPr>
          <w:noProof/>
        </w:rPr>
        <w:t xml:space="preserve"> </w:t>
      </w:r>
      <w:r w:rsidR="007969E0">
        <w:rPr>
          <w:rFonts w:hint="eastAsia"/>
          <w:noProof/>
        </w:rPr>
        <w:t xml:space="preserve">알파벳 </w:t>
      </w:r>
      <w:r w:rsidR="007969E0">
        <w:rPr>
          <w:noProof/>
        </w:rPr>
        <w:t>26</w:t>
      </w:r>
      <w:r w:rsidR="007969E0">
        <w:rPr>
          <w:rFonts w:hint="eastAsia"/>
          <w:noProof/>
        </w:rPr>
        <w:t xml:space="preserve">자를 빈도 수의 내림차순으로 정렬했을 때 </w:t>
      </w:r>
      <w:r w:rsidR="007969E0" w:rsidRPr="007969E0">
        <w:rPr>
          <w:noProof/>
        </w:rPr>
        <w:t>ETAOINSRHDLUCMFYWGPBVKXQJZ</w:t>
      </w:r>
      <w:r w:rsidR="007969E0">
        <w:rPr>
          <w:rFonts w:hint="eastAsia"/>
          <w:noProof/>
        </w:rPr>
        <w:t>가 됩니다</w:t>
      </w:r>
      <w:r w:rsidR="007969E0" w:rsidRPr="00B36B31">
        <w:rPr>
          <w:noProof/>
        </w:rPr>
        <w:t>.</w:t>
      </w:r>
      <w:r w:rsidR="007969E0">
        <w:rPr>
          <w:rFonts w:hint="eastAsia"/>
          <w:noProof/>
        </w:rPr>
        <w:t xml:space="preserve"> </w:t>
      </w:r>
      <w:r w:rsidR="0093757D">
        <w:rPr>
          <w:rFonts w:hint="eastAsia"/>
          <w:noProof/>
        </w:rPr>
        <w:t xml:space="preserve">이를 </w:t>
      </w:r>
      <w:r w:rsidR="0093757D">
        <w:rPr>
          <w:noProof/>
        </w:rPr>
        <w:t>String eta</w:t>
      </w:r>
      <w:r w:rsidR="0093757D">
        <w:rPr>
          <w:rFonts w:hint="eastAsia"/>
          <w:noProof/>
        </w:rPr>
        <w:t>에 저장합니다</w:t>
      </w:r>
      <w:r w:rsidR="0093757D" w:rsidRPr="00B36B31">
        <w:rPr>
          <w:noProof/>
        </w:rPr>
        <w:t>.</w:t>
      </w:r>
      <w:r w:rsidR="0093757D">
        <w:rPr>
          <w:noProof/>
        </w:rPr>
        <w:t xml:space="preserve"> </w:t>
      </w:r>
    </w:p>
    <w:p w14:paraId="0AA66CC9" w14:textId="2DA8002F" w:rsidR="00BD232A" w:rsidRDefault="00BD232A" w:rsidP="000E32B4">
      <w:pPr>
        <w:pStyle w:val="a9"/>
        <w:spacing w:line="360" w:lineRule="auto"/>
        <w:rPr>
          <w:noProof/>
        </w:rPr>
      </w:pPr>
    </w:p>
    <w:p w14:paraId="211BE883" w14:textId="2ECE96E9" w:rsidR="00BD232A" w:rsidRDefault="00BD232A" w:rsidP="00BD232A">
      <w:pPr>
        <w:pStyle w:val="a9"/>
        <w:spacing w:line="360" w:lineRule="auto"/>
        <w:jc w:val="center"/>
        <w:rPr>
          <w:rFonts w:hint="eastAsia"/>
          <w:noProof/>
        </w:rPr>
      </w:pPr>
      <w:r w:rsidRPr="00BD232A">
        <w:rPr>
          <w:noProof/>
        </w:rPr>
        <w:drawing>
          <wp:inline distT="0" distB="0" distL="0" distR="0" wp14:anchorId="468041E2" wp14:editId="4243BEFB">
            <wp:extent cx="5029636" cy="2286198"/>
            <wp:effectExtent l="19050" t="19050" r="1905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86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678AA" w14:textId="1901F5C7" w:rsidR="00E4110C" w:rsidRDefault="0093757D" w:rsidP="0074411F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마찬가지로 암호문에서도 빈도 수의 내림차순으로 알파벳을 정렬합니다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 w:rsidR="0030689B">
        <w:rPr>
          <w:rFonts w:hint="eastAsia"/>
          <w:noProof/>
        </w:rPr>
        <w:t xml:space="preserve">정렬 결과를 </w:t>
      </w:r>
      <w:r w:rsidR="0030689B">
        <w:rPr>
          <w:noProof/>
        </w:rPr>
        <w:t>eta</w:t>
      </w:r>
      <w:r w:rsidR="0030689B">
        <w:rPr>
          <w:rFonts w:hint="eastAsia"/>
          <w:noProof/>
        </w:rPr>
        <w:t>와 대응하여 키를 예측합니</w:t>
      </w:r>
      <w:r w:rsidR="0030689B">
        <w:rPr>
          <w:rFonts w:hint="eastAsia"/>
          <w:noProof/>
        </w:rPr>
        <w:t>다</w:t>
      </w:r>
      <w:r w:rsidR="0030689B" w:rsidRPr="00B36B31">
        <w:rPr>
          <w:noProof/>
        </w:rPr>
        <w:t>.</w:t>
      </w:r>
      <w:r w:rsidR="0030689B">
        <w:rPr>
          <w:noProof/>
        </w:rPr>
        <w:t xml:space="preserve"> </w:t>
      </w:r>
    </w:p>
    <w:p w14:paraId="7B3E912E" w14:textId="3B112DC9" w:rsidR="00B03F60" w:rsidRDefault="00B03F60" w:rsidP="00B03F60">
      <w:pPr>
        <w:pStyle w:val="a9"/>
        <w:spacing w:line="360" w:lineRule="auto"/>
        <w:jc w:val="center"/>
        <w:rPr>
          <w:noProof/>
        </w:rPr>
      </w:pPr>
      <w:r w:rsidRPr="00B03F60">
        <w:rPr>
          <w:noProof/>
        </w:rPr>
        <w:lastRenderedPageBreak/>
        <w:drawing>
          <wp:inline distT="0" distB="0" distL="0" distR="0" wp14:anchorId="1D164460" wp14:editId="4E3C5079">
            <wp:extent cx="3543607" cy="2088061"/>
            <wp:effectExtent l="19050" t="19050" r="19050" b="266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088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7E73E" w14:textId="77777777" w:rsidR="00E95BC6" w:rsidRDefault="00B03F60" w:rsidP="00E95BC6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예측한 키를 기준으로 암호문의 복호화를 수행합니다</w:t>
      </w:r>
      <w:r w:rsidRPr="00B36B31">
        <w:rPr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예측한 키와 원문을 각각 </w:t>
      </w:r>
      <w:r w:rsidRPr="00B03F60">
        <w:rPr>
          <w:noProof/>
        </w:rPr>
        <w:t>Key1.txt</w:t>
      </w:r>
      <w:r>
        <w:rPr>
          <w:noProof/>
        </w:rPr>
        <w:t>,</w:t>
      </w:r>
      <w:r>
        <w:rPr>
          <w:rFonts w:hint="eastAsia"/>
          <w:noProof/>
        </w:rPr>
        <w:t xml:space="preserve"> </w:t>
      </w:r>
      <w:r w:rsidRPr="00B03F60">
        <w:rPr>
          <w:noProof/>
        </w:rPr>
        <w:t>Plaintext1.txt</w:t>
      </w:r>
      <w:r>
        <w:rPr>
          <w:rFonts w:hint="eastAsia"/>
          <w:noProof/>
        </w:rPr>
        <w:t>로 저장합니다</w:t>
      </w:r>
      <w:r w:rsidRPr="00B36B31">
        <w:rPr>
          <w:noProof/>
        </w:rPr>
        <w:t>.</w:t>
      </w:r>
    </w:p>
    <w:p w14:paraId="2B6F2F95" w14:textId="64556650" w:rsidR="00E95BC6" w:rsidRPr="0043184A" w:rsidRDefault="00E95BC6" w:rsidP="00E95BC6">
      <w:pPr>
        <w:pStyle w:val="a5"/>
        <w:spacing w:line="360" w:lineRule="auto"/>
        <w:jc w:val="left"/>
        <w:rPr>
          <w:rFonts w:hint="eastAsia"/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3</w:t>
      </w:r>
      <w:r w:rsidRPr="0043184A">
        <w:rPr>
          <w:b/>
          <w:bCs/>
          <w:noProof/>
          <w:sz w:val="36"/>
          <w:szCs w:val="36"/>
        </w:rPr>
        <w:t xml:space="preserve">) </w:t>
      </w:r>
      <w:r>
        <w:rPr>
          <w:rFonts w:hint="eastAsia"/>
          <w:b/>
          <w:bCs/>
          <w:noProof/>
          <w:sz w:val="36"/>
          <w:szCs w:val="36"/>
        </w:rPr>
        <w:t>결과</w:t>
      </w:r>
    </w:p>
    <w:p w14:paraId="63813CEC" w14:textId="77777777" w:rsidR="00E95BC6" w:rsidRPr="00F058FA" w:rsidRDefault="00E95BC6" w:rsidP="00E95BC6">
      <w:pPr>
        <w:pStyle w:val="a9"/>
        <w:spacing w:line="360" w:lineRule="auto"/>
        <w:rPr>
          <w:noProof/>
          <w:sz w:val="28"/>
          <w:szCs w:val="28"/>
        </w:rPr>
      </w:pPr>
      <w:r w:rsidRPr="00F058FA">
        <w:rPr>
          <w:noProof/>
          <w:sz w:val="28"/>
          <w:szCs w:val="28"/>
        </w:rPr>
        <w:t>1. 암호화 및 복호화 프로그램</w:t>
      </w:r>
    </w:p>
    <w:p w14:paraId="79CC55D5" w14:textId="68EE0ED7" w:rsidR="00F867C1" w:rsidRDefault="00D80A26" w:rsidP="00D55FEE">
      <w:pPr>
        <w:pStyle w:val="a9"/>
        <w:spacing w:line="360" w:lineRule="auto"/>
        <w:jc w:val="center"/>
        <w:rPr>
          <w:noProof/>
        </w:rPr>
      </w:pPr>
      <w:r w:rsidRPr="00D80A26">
        <w:rPr>
          <w:noProof/>
        </w:rPr>
        <w:drawing>
          <wp:inline distT="0" distB="0" distL="0" distR="0" wp14:anchorId="11811CCE" wp14:editId="79EA65F8">
            <wp:extent cx="3223260" cy="2309809"/>
            <wp:effectExtent l="19050" t="19050" r="15240" b="146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189" cy="2314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C3BA7" w14:textId="072E968F" w:rsidR="00D80A26" w:rsidRDefault="00D80A26" w:rsidP="00D80A26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 xml:space="preserve">알파벳 대문자 </w:t>
      </w:r>
      <w:r>
        <w:rPr>
          <w:noProof/>
        </w:rPr>
        <w:t>26</w:t>
      </w:r>
      <w:r>
        <w:rPr>
          <w:rFonts w:hint="eastAsia"/>
          <w:noProof/>
        </w:rPr>
        <w:t>자로 키가 생성되었다</w:t>
      </w:r>
      <w:r w:rsidR="00674A04" w:rsidRPr="00B36B31">
        <w:rPr>
          <w:noProof/>
        </w:rPr>
        <w:t>.</w:t>
      </w:r>
    </w:p>
    <w:p w14:paraId="3BDB7C53" w14:textId="6E3D6307" w:rsidR="00D80A26" w:rsidRDefault="00D80A26" w:rsidP="00D80A26">
      <w:pPr>
        <w:pStyle w:val="a9"/>
        <w:spacing w:line="360" w:lineRule="auto"/>
        <w:rPr>
          <w:noProof/>
        </w:rPr>
      </w:pPr>
    </w:p>
    <w:p w14:paraId="440CEC71" w14:textId="3882CC6D" w:rsidR="00D80A26" w:rsidRDefault="00D80A26" w:rsidP="00D80A26">
      <w:pPr>
        <w:pStyle w:val="a9"/>
        <w:spacing w:line="360" w:lineRule="auto"/>
        <w:rPr>
          <w:noProof/>
        </w:rPr>
      </w:pPr>
      <w:r w:rsidRPr="00D80A26">
        <w:rPr>
          <w:noProof/>
        </w:rPr>
        <w:drawing>
          <wp:inline distT="0" distB="0" distL="0" distR="0" wp14:anchorId="6B5B26BE" wp14:editId="547FF00C">
            <wp:extent cx="5731510" cy="3839845"/>
            <wp:effectExtent l="19050" t="19050" r="21590" b="273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952A2" w14:textId="215297DC" w:rsidR="00D80A26" w:rsidRDefault="00D80A26" w:rsidP="00D80A26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원문이</w:t>
      </w:r>
      <w:r>
        <w:rPr>
          <w:noProof/>
        </w:rPr>
        <w:t xml:space="preserve"> </w:t>
      </w:r>
      <w:r>
        <w:rPr>
          <w:rFonts w:hint="eastAsia"/>
          <w:noProof/>
        </w:rPr>
        <w:t>암호화되었다</w:t>
      </w:r>
      <w:r w:rsidR="00674A04" w:rsidRPr="00B36B31">
        <w:rPr>
          <w:noProof/>
        </w:rPr>
        <w:t>.</w:t>
      </w:r>
    </w:p>
    <w:p w14:paraId="015F0A64" w14:textId="361E4B83" w:rsidR="00D80A26" w:rsidRDefault="00D80A26" w:rsidP="00D80A26">
      <w:pPr>
        <w:pStyle w:val="a9"/>
        <w:spacing w:line="360" w:lineRule="auto"/>
        <w:rPr>
          <w:noProof/>
        </w:rPr>
      </w:pPr>
    </w:p>
    <w:p w14:paraId="4343A85F" w14:textId="6753BD7D" w:rsidR="00D80A26" w:rsidRDefault="00D80A26" w:rsidP="00D55FEE">
      <w:pPr>
        <w:pStyle w:val="a9"/>
        <w:spacing w:line="360" w:lineRule="auto"/>
        <w:jc w:val="center"/>
        <w:rPr>
          <w:noProof/>
        </w:rPr>
      </w:pPr>
      <w:r w:rsidRPr="00D80A26">
        <w:rPr>
          <w:noProof/>
        </w:rPr>
        <w:drawing>
          <wp:inline distT="0" distB="0" distL="0" distR="0" wp14:anchorId="5DB584F4" wp14:editId="4B9051BA">
            <wp:extent cx="5326842" cy="5997460"/>
            <wp:effectExtent l="19050" t="19050" r="26670" b="2286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997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93FE7" w14:textId="78989754" w:rsidR="00D80A26" w:rsidRDefault="00D80A26" w:rsidP="00D80A26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암호문이 복호화되었다</w:t>
      </w:r>
      <w:r w:rsidR="00674A04" w:rsidRPr="00B36B31">
        <w:rPr>
          <w:noProof/>
        </w:rPr>
        <w:t>.</w:t>
      </w:r>
    </w:p>
    <w:p w14:paraId="233AAB1E" w14:textId="0CD638E3" w:rsidR="00674A04" w:rsidRDefault="00674A04" w:rsidP="00674A04">
      <w:pPr>
        <w:ind w:firstLine="0"/>
        <w:rPr>
          <w:noProof/>
        </w:rPr>
      </w:pPr>
    </w:p>
    <w:p w14:paraId="115107ED" w14:textId="6CA9D00F" w:rsidR="00674A04" w:rsidRDefault="00674A04" w:rsidP="00674A04">
      <w:pPr>
        <w:ind w:firstLine="0"/>
        <w:rPr>
          <w:noProof/>
        </w:rPr>
      </w:pPr>
    </w:p>
    <w:p w14:paraId="499FBBCC" w14:textId="6B9911B6" w:rsidR="00674A04" w:rsidRDefault="00674A04" w:rsidP="00674A04">
      <w:pPr>
        <w:ind w:firstLine="0"/>
        <w:rPr>
          <w:noProof/>
        </w:rPr>
      </w:pPr>
    </w:p>
    <w:p w14:paraId="6A496634" w14:textId="77777777" w:rsidR="00D55FEE" w:rsidRDefault="00D55FEE" w:rsidP="00674A04">
      <w:pPr>
        <w:ind w:firstLine="0"/>
        <w:rPr>
          <w:rFonts w:hint="eastAsia"/>
          <w:noProof/>
        </w:rPr>
      </w:pPr>
    </w:p>
    <w:p w14:paraId="731ABF63" w14:textId="51AF2CFD" w:rsidR="00D80A26" w:rsidRDefault="00674A04" w:rsidP="00C43D74">
      <w:pPr>
        <w:ind w:firstLine="0"/>
        <w:rPr>
          <w:noProof/>
        </w:rPr>
      </w:pPr>
      <w:r w:rsidRPr="00F058FA">
        <w:rPr>
          <w:noProof/>
          <w:sz w:val="28"/>
          <w:szCs w:val="28"/>
        </w:rPr>
        <w:lastRenderedPageBreak/>
        <w:t>2. 암호문 공격 프로그램</w:t>
      </w:r>
    </w:p>
    <w:p w14:paraId="31736C5C" w14:textId="516E7D80" w:rsidR="00D80A26" w:rsidRDefault="00D80A26" w:rsidP="00A103BF">
      <w:pPr>
        <w:pStyle w:val="a9"/>
        <w:spacing w:line="360" w:lineRule="auto"/>
        <w:jc w:val="center"/>
        <w:rPr>
          <w:noProof/>
        </w:rPr>
      </w:pPr>
      <w:r w:rsidRPr="00D80A26">
        <w:rPr>
          <w:noProof/>
        </w:rPr>
        <w:drawing>
          <wp:inline distT="0" distB="0" distL="0" distR="0" wp14:anchorId="1A642D0B" wp14:editId="7FDD01B8">
            <wp:extent cx="3787468" cy="5966977"/>
            <wp:effectExtent l="19050" t="19050" r="22860" b="152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66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933A6" w14:textId="10F26B81" w:rsidR="00D80A26" w:rsidRDefault="00D80A26" w:rsidP="00D80A26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암호문의 알파벳 빈도 수를 출력했다</w:t>
      </w:r>
      <w:r w:rsidR="00674A04" w:rsidRPr="00B36B31">
        <w:rPr>
          <w:noProof/>
        </w:rPr>
        <w:t>.</w:t>
      </w:r>
    </w:p>
    <w:p w14:paraId="1F5AF5F9" w14:textId="7F9B01C8" w:rsidR="00D80A26" w:rsidRDefault="00D80A26" w:rsidP="00D80A26">
      <w:pPr>
        <w:pStyle w:val="a9"/>
        <w:spacing w:line="360" w:lineRule="auto"/>
        <w:rPr>
          <w:noProof/>
        </w:rPr>
      </w:pPr>
    </w:p>
    <w:p w14:paraId="78A05BED" w14:textId="13C5427A" w:rsidR="00D80A26" w:rsidRDefault="00D80A26" w:rsidP="00803460">
      <w:pPr>
        <w:pStyle w:val="a9"/>
        <w:spacing w:line="360" w:lineRule="auto"/>
        <w:jc w:val="center"/>
        <w:rPr>
          <w:noProof/>
        </w:rPr>
      </w:pPr>
      <w:r w:rsidRPr="00D80A26">
        <w:rPr>
          <w:noProof/>
        </w:rPr>
        <w:lastRenderedPageBreak/>
        <w:drawing>
          <wp:inline distT="0" distB="0" distL="0" distR="0" wp14:anchorId="6AB8AA91" wp14:editId="1024B8FB">
            <wp:extent cx="5311600" cy="5784081"/>
            <wp:effectExtent l="19050" t="19050" r="22860" b="266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84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3EF95" w14:textId="3B91F511" w:rsidR="00D80A26" w:rsidRDefault="00D80A26" w:rsidP="00D80A26">
      <w:pPr>
        <w:pStyle w:val="a9"/>
        <w:spacing w:line="360" w:lineRule="auto"/>
        <w:rPr>
          <w:noProof/>
        </w:rPr>
      </w:pPr>
      <w:r>
        <w:rPr>
          <w:rFonts w:hint="eastAsia"/>
          <w:noProof/>
        </w:rPr>
        <w:t>빈도 수를 대응하여 예측한 키와 원문이다</w:t>
      </w:r>
      <w:r w:rsidR="00674A04" w:rsidRPr="00B36B31">
        <w:rPr>
          <w:noProof/>
        </w:rPr>
        <w:t>.</w:t>
      </w:r>
    </w:p>
    <w:p w14:paraId="69736E95" w14:textId="53E1CF22" w:rsidR="001A1C45" w:rsidRDefault="001A1C45" w:rsidP="00D80A26">
      <w:pPr>
        <w:pStyle w:val="a9"/>
        <w:spacing w:line="360" w:lineRule="auto"/>
        <w:rPr>
          <w:noProof/>
        </w:rPr>
      </w:pPr>
    </w:p>
    <w:p w14:paraId="18D4208C" w14:textId="6B2F5B4B" w:rsidR="00F53237" w:rsidRDefault="00F53237" w:rsidP="00F53237">
      <w:pPr>
        <w:pStyle w:val="a9"/>
        <w:spacing w:line="360" w:lineRule="auto"/>
        <w:jc w:val="center"/>
        <w:rPr>
          <w:noProof/>
        </w:rPr>
      </w:pPr>
      <w:r w:rsidRPr="00F53237">
        <w:rPr>
          <w:noProof/>
        </w:rPr>
        <w:drawing>
          <wp:inline distT="0" distB="0" distL="0" distR="0" wp14:anchorId="12CE3659" wp14:editId="79C72607">
            <wp:extent cx="2613887" cy="1508891"/>
            <wp:effectExtent l="19050" t="19050" r="15240" b="152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08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229F9" w14:textId="4E07778F" w:rsidR="001A1C45" w:rsidRPr="00690FFD" w:rsidRDefault="00F53237" w:rsidP="00D80A26">
      <w:pPr>
        <w:pStyle w:val="a9"/>
        <w:spacing w:line="360" w:lineRule="auto"/>
        <w:rPr>
          <w:rFonts w:hint="eastAsia"/>
          <w:noProof/>
        </w:rPr>
      </w:pPr>
      <w:r>
        <w:rPr>
          <w:noProof/>
        </w:rPr>
        <w:t xml:space="preserve">원래 </w:t>
      </w:r>
      <w:r>
        <w:rPr>
          <w:rFonts w:hint="eastAsia"/>
          <w:noProof/>
        </w:rPr>
        <w:t>키와 예측한 키이다</w:t>
      </w:r>
      <w:r w:rsidRPr="00B36B31">
        <w:rPr>
          <w:noProof/>
        </w:rPr>
        <w:t>.</w:t>
      </w:r>
    </w:p>
    <w:sectPr w:rsidR="001A1C45" w:rsidRPr="00690FFD" w:rsidSect="00775352">
      <w:headerReference w:type="first" r:id="rId27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3D01" w14:textId="77777777" w:rsidR="00572BB6" w:rsidRDefault="00572BB6">
      <w:pPr>
        <w:spacing w:line="240" w:lineRule="auto"/>
      </w:pPr>
      <w:r>
        <w:separator/>
      </w:r>
    </w:p>
    <w:p w14:paraId="32031340" w14:textId="77777777" w:rsidR="00572BB6" w:rsidRDefault="00572BB6"/>
  </w:endnote>
  <w:endnote w:type="continuationSeparator" w:id="0">
    <w:p w14:paraId="7AF018BC" w14:textId="77777777" w:rsidR="00572BB6" w:rsidRDefault="00572BB6">
      <w:pPr>
        <w:spacing w:line="240" w:lineRule="auto"/>
      </w:pPr>
      <w:r>
        <w:continuationSeparator/>
      </w:r>
    </w:p>
    <w:p w14:paraId="67F1DE34" w14:textId="77777777" w:rsidR="00572BB6" w:rsidRDefault="00572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CF24D" w14:textId="77777777" w:rsidR="00572BB6" w:rsidRDefault="00572BB6">
      <w:pPr>
        <w:spacing w:line="240" w:lineRule="auto"/>
        <w:rPr>
          <w:rFonts w:hint="eastAsia"/>
        </w:rPr>
      </w:pPr>
      <w:r>
        <w:rPr>
          <w:rFonts w:hint="eastAsia"/>
        </w:rPr>
        <w:separator/>
      </w:r>
    </w:p>
    <w:p w14:paraId="5AB827D2" w14:textId="77777777" w:rsidR="00572BB6" w:rsidRDefault="00572BB6"/>
  </w:footnote>
  <w:footnote w:type="continuationSeparator" w:id="0">
    <w:p w14:paraId="5AB87E9E" w14:textId="77777777" w:rsidR="00572BB6" w:rsidRDefault="00572BB6">
      <w:pPr>
        <w:spacing w:line="240" w:lineRule="auto"/>
      </w:pPr>
      <w:r>
        <w:continuationSeparator/>
      </w:r>
    </w:p>
    <w:p w14:paraId="72DE69DB" w14:textId="77777777" w:rsidR="00572BB6" w:rsidRDefault="00572B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CF75" w14:textId="3DBD04FF" w:rsidR="00E81978" w:rsidRPr="004D662D" w:rsidRDefault="004D662D">
    <w:pPr>
      <w:pStyle w:val="a6"/>
      <w:rPr>
        <w:rStyle w:val="a7"/>
        <w:noProof/>
        <w:lang w:val="ko-KR" w:bidi="ko-KR"/>
      </w:rPr>
    </w:pPr>
    <w:r>
      <w:rPr>
        <w:rStyle w:val="a7"/>
        <w:rFonts w:hint="eastAsia"/>
        <w:noProof/>
        <w:lang w:val="ko-KR" w:bidi="ko-KR"/>
      </w:rPr>
      <w:t>2</w:t>
    </w:r>
    <w:r>
      <w:rPr>
        <w:rStyle w:val="a7"/>
        <w:noProof/>
        <w:lang w:val="ko-KR" w:bidi="ko-KR"/>
      </w:rPr>
      <w:t xml:space="preserve">020-2 </w:t>
    </w:r>
    <w:r>
      <w:rPr>
        <w:rStyle w:val="a7"/>
        <w:rFonts w:hint="eastAsia"/>
        <w:noProof/>
        <w:lang w:val="ko-KR" w:bidi="ko-KR"/>
      </w:rPr>
      <w:t>정보보호론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B6AE9"/>
    <w:multiLevelType w:val="hybridMultilevel"/>
    <w:tmpl w:val="5746909A"/>
    <w:lvl w:ilvl="0" w:tplc="FC40D8CA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82C3494"/>
    <w:multiLevelType w:val="hybridMultilevel"/>
    <w:tmpl w:val="5746909A"/>
    <w:lvl w:ilvl="0" w:tplc="FC40D8CA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82F1692"/>
    <w:multiLevelType w:val="hybridMultilevel"/>
    <w:tmpl w:val="19AAF2F2"/>
    <w:lvl w:ilvl="0" w:tplc="E7F41F5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C57DEE"/>
    <w:multiLevelType w:val="hybridMultilevel"/>
    <w:tmpl w:val="5746909A"/>
    <w:lvl w:ilvl="0" w:tplc="FC40D8CA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A23CC3"/>
    <w:multiLevelType w:val="hybridMultilevel"/>
    <w:tmpl w:val="66F68B52"/>
    <w:lvl w:ilvl="0" w:tplc="EBD61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8D35E77"/>
    <w:multiLevelType w:val="hybridMultilevel"/>
    <w:tmpl w:val="C076DF2C"/>
    <w:lvl w:ilvl="0" w:tplc="FC0CE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3486DF9"/>
    <w:multiLevelType w:val="hybridMultilevel"/>
    <w:tmpl w:val="42B20DFE"/>
    <w:lvl w:ilvl="0" w:tplc="A5CE5C2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BB17908"/>
    <w:multiLevelType w:val="hybridMultilevel"/>
    <w:tmpl w:val="E662FF4E"/>
    <w:lvl w:ilvl="0" w:tplc="AFC813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BCC5201"/>
    <w:multiLevelType w:val="hybridMultilevel"/>
    <w:tmpl w:val="5746909A"/>
    <w:lvl w:ilvl="0" w:tplc="FC40D8CA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7D26C5"/>
    <w:multiLevelType w:val="hybridMultilevel"/>
    <w:tmpl w:val="5746909A"/>
    <w:lvl w:ilvl="0" w:tplc="FC40D8CA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2"/>
  </w:num>
  <w:num w:numId="13">
    <w:abstractNumId w:val="19"/>
  </w:num>
  <w:num w:numId="14">
    <w:abstractNumId w:val="17"/>
  </w:num>
  <w:num w:numId="15">
    <w:abstractNumId w:val="21"/>
  </w:num>
  <w:num w:numId="16">
    <w:abstractNumId w:val="11"/>
  </w:num>
  <w:num w:numId="17">
    <w:abstractNumId w:val="18"/>
  </w:num>
  <w:num w:numId="18">
    <w:abstractNumId w:val="16"/>
  </w:num>
  <w:num w:numId="19">
    <w:abstractNumId w:val="12"/>
  </w:num>
  <w:num w:numId="20">
    <w:abstractNumId w:val="15"/>
  </w:num>
  <w:num w:numId="21">
    <w:abstractNumId w:val="20"/>
  </w:num>
  <w:num w:numId="22">
    <w:abstractNumId w:val="10"/>
  </w:num>
  <w:num w:numId="23">
    <w:abstractNumId w:val="13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2D"/>
    <w:rsid w:val="00003F9F"/>
    <w:rsid w:val="00060B55"/>
    <w:rsid w:val="00073FF1"/>
    <w:rsid w:val="000A2F93"/>
    <w:rsid w:val="000A4E35"/>
    <w:rsid w:val="000A7C7A"/>
    <w:rsid w:val="000D3F41"/>
    <w:rsid w:val="000E32B4"/>
    <w:rsid w:val="00177B87"/>
    <w:rsid w:val="00183CC9"/>
    <w:rsid w:val="001A1C45"/>
    <w:rsid w:val="001D4954"/>
    <w:rsid w:val="001E35FD"/>
    <w:rsid w:val="001F537B"/>
    <w:rsid w:val="0021786C"/>
    <w:rsid w:val="00231FF7"/>
    <w:rsid w:val="00232796"/>
    <w:rsid w:val="002406A0"/>
    <w:rsid w:val="00275148"/>
    <w:rsid w:val="00292CDE"/>
    <w:rsid w:val="00294896"/>
    <w:rsid w:val="002C78DE"/>
    <w:rsid w:val="0030442F"/>
    <w:rsid w:val="0030466F"/>
    <w:rsid w:val="0030689B"/>
    <w:rsid w:val="00355DCA"/>
    <w:rsid w:val="003637C0"/>
    <w:rsid w:val="00375116"/>
    <w:rsid w:val="00385A28"/>
    <w:rsid w:val="00397121"/>
    <w:rsid w:val="003E5B18"/>
    <w:rsid w:val="003F0C9D"/>
    <w:rsid w:val="003F1860"/>
    <w:rsid w:val="0043184A"/>
    <w:rsid w:val="004A0CDB"/>
    <w:rsid w:val="004D069E"/>
    <w:rsid w:val="004D662D"/>
    <w:rsid w:val="0050608A"/>
    <w:rsid w:val="0052143C"/>
    <w:rsid w:val="00535679"/>
    <w:rsid w:val="00536D85"/>
    <w:rsid w:val="0054451C"/>
    <w:rsid w:val="00551A02"/>
    <w:rsid w:val="005534FA"/>
    <w:rsid w:val="00572BB6"/>
    <w:rsid w:val="00582558"/>
    <w:rsid w:val="00584A37"/>
    <w:rsid w:val="005D3A03"/>
    <w:rsid w:val="006523C2"/>
    <w:rsid w:val="00660201"/>
    <w:rsid w:val="00674A04"/>
    <w:rsid w:val="00683674"/>
    <w:rsid w:val="00690FFD"/>
    <w:rsid w:val="006A7FC7"/>
    <w:rsid w:val="006C51D4"/>
    <w:rsid w:val="006E2F4E"/>
    <w:rsid w:val="006F2961"/>
    <w:rsid w:val="007132F0"/>
    <w:rsid w:val="007330C7"/>
    <w:rsid w:val="0074411F"/>
    <w:rsid w:val="00775352"/>
    <w:rsid w:val="00792585"/>
    <w:rsid w:val="007969E0"/>
    <w:rsid w:val="007F4CCC"/>
    <w:rsid w:val="008002C0"/>
    <w:rsid w:val="00803460"/>
    <w:rsid w:val="008075E4"/>
    <w:rsid w:val="008105A8"/>
    <w:rsid w:val="00815745"/>
    <w:rsid w:val="00824E52"/>
    <w:rsid w:val="00830316"/>
    <w:rsid w:val="00835465"/>
    <w:rsid w:val="00846B14"/>
    <w:rsid w:val="008B4E42"/>
    <w:rsid w:val="008C5323"/>
    <w:rsid w:val="00910D4D"/>
    <w:rsid w:val="0093757D"/>
    <w:rsid w:val="00945DBB"/>
    <w:rsid w:val="0098429E"/>
    <w:rsid w:val="009862CF"/>
    <w:rsid w:val="009A6A3B"/>
    <w:rsid w:val="009E5388"/>
    <w:rsid w:val="009F3A33"/>
    <w:rsid w:val="00A103BF"/>
    <w:rsid w:val="00A27BDF"/>
    <w:rsid w:val="00A351CC"/>
    <w:rsid w:val="00A52123"/>
    <w:rsid w:val="00A77A37"/>
    <w:rsid w:val="00AB287A"/>
    <w:rsid w:val="00B02277"/>
    <w:rsid w:val="00B03F60"/>
    <w:rsid w:val="00B11AC3"/>
    <w:rsid w:val="00B26451"/>
    <w:rsid w:val="00B36B31"/>
    <w:rsid w:val="00B4508D"/>
    <w:rsid w:val="00B5324F"/>
    <w:rsid w:val="00B754F3"/>
    <w:rsid w:val="00B823AA"/>
    <w:rsid w:val="00B921E6"/>
    <w:rsid w:val="00BA45DB"/>
    <w:rsid w:val="00BD232A"/>
    <w:rsid w:val="00BF4184"/>
    <w:rsid w:val="00C0601E"/>
    <w:rsid w:val="00C150B0"/>
    <w:rsid w:val="00C31D30"/>
    <w:rsid w:val="00C43D74"/>
    <w:rsid w:val="00C654B1"/>
    <w:rsid w:val="00C66ABF"/>
    <w:rsid w:val="00CC6B51"/>
    <w:rsid w:val="00CD6E39"/>
    <w:rsid w:val="00CF6E91"/>
    <w:rsid w:val="00D05B20"/>
    <w:rsid w:val="00D17F48"/>
    <w:rsid w:val="00D4003A"/>
    <w:rsid w:val="00D55FEE"/>
    <w:rsid w:val="00D57C81"/>
    <w:rsid w:val="00D80A26"/>
    <w:rsid w:val="00D81FF3"/>
    <w:rsid w:val="00D85B68"/>
    <w:rsid w:val="00DC5E09"/>
    <w:rsid w:val="00DE5A92"/>
    <w:rsid w:val="00DF28B4"/>
    <w:rsid w:val="00E4110C"/>
    <w:rsid w:val="00E6004D"/>
    <w:rsid w:val="00E6681F"/>
    <w:rsid w:val="00E81978"/>
    <w:rsid w:val="00E95BC6"/>
    <w:rsid w:val="00ED4465"/>
    <w:rsid w:val="00ED7F7B"/>
    <w:rsid w:val="00F016C2"/>
    <w:rsid w:val="00F058FA"/>
    <w:rsid w:val="00F21D7F"/>
    <w:rsid w:val="00F379B7"/>
    <w:rsid w:val="00F4744C"/>
    <w:rsid w:val="00F5090F"/>
    <w:rsid w:val="00F525FA"/>
    <w:rsid w:val="00F53237"/>
    <w:rsid w:val="00F63B8D"/>
    <w:rsid w:val="00F768DF"/>
    <w:rsid w:val="00F82D09"/>
    <w:rsid w:val="00F867C1"/>
    <w:rsid w:val="00F875D1"/>
    <w:rsid w:val="00F90145"/>
    <w:rsid w:val="00FE23C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B777"/>
  <w15:chartTrackingRefBased/>
  <w15:docId w15:val="{72B45AAE-0BD4-480C-B51A-7DB58E5A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429E"/>
    <w:rPr>
      <w:rFonts w:ascii="맑은 고딕" w:eastAsia="맑은 고딕" w:hAnsi="맑은 고딕"/>
      <w:kern w:val="24"/>
    </w:rPr>
  </w:style>
  <w:style w:type="paragraph" w:styleId="1">
    <w:name w:val="heading 1"/>
    <w:basedOn w:val="a1"/>
    <w:next w:val="a1"/>
    <w:link w:val="1Char"/>
    <w:uiPriority w:val="4"/>
    <w:qFormat/>
    <w:rsid w:val="0098429E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1"/>
    <w:next w:val="a1"/>
    <w:link w:val="2Char"/>
    <w:uiPriority w:val="4"/>
    <w:unhideWhenUsed/>
    <w:qFormat/>
    <w:rsid w:val="0098429E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1"/>
    <w:next w:val="a1"/>
    <w:link w:val="3Char"/>
    <w:uiPriority w:val="4"/>
    <w:unhideWhenUsed/>
    <w:qFormat/>
    <w:rsid w:val="0098429E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1"/>
    <w:next w:val="a1"/>
    <w:link w:val="4Char"/>
    <w:uiPriority w:val="4"/>
    <w:unhideWhenUsed/>
    <w:qFormat/>
    <w:rsid w:val="0098429E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1"/>
    <w:next w:val="a1"/>
    <w:link w:val="5Char"/>
    <w:uiPriority w:val="4"/>
    <w:unhideWhenUsed/>
    <w:qFormat/>
    <w:rsid w:val="0098429E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1"/>
    <w:next w:val="a1"/>
    <w:link w:val="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구역 제목"/>
    <w:basedOn w:val="a1"/>
    <w:uiPriority w:val="2"/>
    <w:qFormat/>
    <w:rsid w:val="0098429E"/>
    <w:pPr>
      <w:pageBreakBefore/>
      <w:ind w:firstLine="0"/>
      <w:jc w:val="center"/>
      <w:outlineLvl w:val="0"/>
    </w:pPr>
    <w:rPr>
      <w:rFonts w:cstheme="majorBidi"/>
    </w:rPr>
  </w:style>
  <w:style w:type="paragraph" w:styleId="a6">
    <w:name w:val="header"/>
    <w:basedOn w:val="a1"/>
    <w:link w:val="Char"/>
    <w:uiPriority w:val="99"/>
    <w:unhideWhenUsed/>
    <w:qFormat/>
    <w:pPr>
      <w:spacing w:line="240" w:lineRule="auto"/>
      <w:ind w:firstLine="0"/>
    </w:pPr>
  </w:style>
  <w:style w:type="character" w:customStyle="1" w:styleId="Char">
    <w:name w:val="머리글 Char"/>
    <w:basedOn w:val="a2"/>
    <w:link w:val="a6"/>
    <w:uiPriority w:val="99"/>
    <w:rPr>
      <w:kern w:val="24"/>
    </w:rPr>
  </w:style>
  <w:style w:type="character" w:styleId="a7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8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9">
    <w:name w:val="No Spacing"/>
    <w:aliases w:val="No Indent"/>
    <w:uiPriority w:val="3"/>
    <w:qFormat/>
    <w:rsid w:val="0098429E"/>
    <w:pPr>
      <w:ind w:firstLine="0"/>
    </w:pPr>
    <w:rPr>
      <w:rFonts w:ascii="맑은 고딕" w:eastAsia="맑은 고딕" w:hAnsi="맑은 고딕"/>
    </w:rPr>
  </w:style>
  <w:style w:type="character" w:customStyle="1" w:styleId="1Char">
    <w:name w:val="제목 1 Char"/>
    <w:basedOn w:val="a2"/>
    <w:link w:val="1"/>
    <w:uiPriority w:val="4"/>
    <w:rsid w:val="0098429E"/>
    <w:rPr>
      <w:rFonts w:ascii="맑은 고딕" w:eastAsia="맑은 고딕" w:hAnsi="맑은 고딕" w:cstheme="majorBidi"/>
      <w:b/>
      <w:bCs/>
      <w:kern w:val="24"/>
    </w:rPr>
  </w:style>
  <w:style w:type="character" w:customStyle="1" w:styleId="2Char">
    <w:name w:val="제목 2 Char"/>
    <w:basedOn w:val="a2"/>
    <w:link w:val="21"/>
    <w:uiPriority w:val="4"/>
    <w:rsid w:val="0098429E"/>
    <w:rPr>
      <w:rFonts w:ascii="맑은 고딕" w:eastAsia="맑은 고딕" w:hAnsi="맑은 고딕" w:cstheme="majorBidi"/>
      <w:b/>
      <w:bCs/>
      <w:kern w:val="24"/>
    </w:rPr>
  </w:style>
  <w:style w:type="paragraph" w:styleId="aa">
    <w:name w:val="Title"/>
    <w:basedOn w:val="a1"/>
    <w:link w:val="Char0"/>
    <w:qFormat/>
    <w:rsid w:val="0098429E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Char0">
    <w:name w:val="제목 Char"/>
    <w:basedOn w:val="a2"/>
    <w:link w:val="aa"/>
    <w:rsid w:val="0098429E"/>
    <w:rPr>
      <w:rFonts w:ascii="맑은 고딕" w:eastAsia="맑은 고딕" w:hAnsi="맑은 고딕" w:cstheme="majorBidi"/>
      <w:kern w:val="24"/>
    </w:rPr>
  </w:style>
  <w:style w:type="character" w:styleId="ab">
    <w:name w:val="Emphasis"/>
    <w:basedOn w:val="a2"/>
    <w:uiPriority w:val="4"/>
    <w:unhideWhenUsed/>
    <w:qFormat/>
    <w:rsid w:val="0098429E"/>
    <w:rPr>
      <w:rFonts w:ascii="맑은 고딕" w:eastAsia="맑은 고딕" w:hAnsi="맑은 고딕"/>
      <w:b w:val="0"/>
      <w:i/>
      <w:iCs/>
    </w:rPr>
  </w:style>
  <w:style w:type="character" w:customStyle="1" w:styleId="3Char">
    <w:name w:val="제목 3 Char"/>
    <w:basedOn w:val="a2"/>
    <w:link w:val="31"/>
    <w:uiPriority w:val="4"/>
    <w:rsid w:val="0098429E"/>
    <w:rPr>
      <w:rFonts w:ascii="맑은 고딕" w:eastAsia="맑은 고딕" w:hAnsi="맑은 고딕" w:cstheme="majorBidi"/>
      <w:b/>
      <w:bCs/>
      <w:kern w:val="24"/>
    </w:rPr>
  </w:style>
  <w:style w:type="character" w:customStyle="1" w:styleId="4Char">
    <w:name w:val="제목 4 Char"/>
    <w:basedOn w:val="a2"/>
    <w:link w:val="41"/>
    <w:uiPriority w:val="4"/>
    <w:rsid w:val="0098429E"/>
    <w:rPr>
      <w:rFonts w:ascii="맑은 고딕" w:eastAsia="맑은 고딕" w:hAnsi="맑은 고딕" w:cstheme="majorBidi"/>
      <w:b/>
      <w:bCs/>
      <w:i/>
      <w:iCs/>
      <w:kern w:val="24"/>
    </w:rPr>
  </w:style>
  <w:style w:type="character" w:customStyle="1" w:styleId="5Char">
    <w:name w:val="제목 5 Char"/>
    <w:basedOn w:val="a2"/>
    <w:link w:val="51"/>
    <w:uiPriority w:val="4"/>
    <w:rsid w:val="0098429E"/>
    <w:rPr>
      <w:rFonts w:ascii="맑은 고딕" w:eastAsia="맑은 고딕" w:hAnsi="맑은 고딕" w:cstheme="majorBidi"/>
      <w:i/>
      <w:iCs/>
      <w:kern w:val="24"/>
    </w:rPr>
  </w:style>
  <w:style w:type="paragraph" w:styleId="ac">
    <w:name w:val="Balloon Text"/>
    <w:basedOn w:val="a1"/>
    <w:link w:val="Char1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1">
    <w:name w:val="풍선 도움말 텍스트 Char"/>
    <w:basedOn w:val="a2"/>
    <w:link w:val="ac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d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e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">
    <w:name w:val="Body Text"/>
    <w:basedOn w:val="a1"/>
    <w:link w:val="Char2"/>
    <w:uiPriority w:val="99"/>
    <w:semiHidden/>
    <w:unhideWhenUsed/>
    <w:pPr>
      <w:spacing w:after="120"/>
      <w:ind w:firstLine="0"/>
    </w:pPr>
  </w:style>
  <w:style w:type="character" w:customStyle="1" w:styleId="Char2">
    <w:name w:val="본문 Char"/>
    <w:basedOn w:val="a2"/>
    <w:link w:val="af"/>
    <w:uiPriority w:val="99"/>
    <w:semiHidden/>
    <w:rPr>
      <w:kern w:val="24"/>
    </w:rPr>
  </w:style>
  <w:style w:type="paragraph" w:styleId="22">
    <w:name w:val="Body Text 2"/>
    <w:basedOn w:val="a1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2"/>
    <w:link w:val="22"/>
    <w:uiPriority w:val="99"/>
    <w:semiHidden/>
    <w:rPr>
      <w:kern w:val="24"/>
    </w:rPr>
  </w:style>
  <w:style w:type="paragraph" w:styleId="32">
    <w:name w:val="Body Text 3"/>
    <w:basedOn w:val="a1"/>
    <w:link w:val="3Char0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FF2002"/>
    <w:rPr>
      <w:kern w:val="24"/>
      <w:sz w:val="22"/>
      <w:szCs w:val="16"/>
    </w:rPr>
  </w:style>
  <w:style w:type="paragraph" w:styleId="af0">
    <w:name w:val="Body Text First Indent"/>
    <w:basedOn w:val="af"/>
    <w:link w:val="Char3"/>
    <w:uiPriority w:val="99"/>
    <w:semiHidden/>
    <w:unhideWhenUsed/>
    <w:pPr>
      <w:spacing w:after="0"/>
    </w:pPr>
  </w:style>
  <w:style w:type="character" w:customStyle="1" w:styleId="Char3">
    <w:name w:val="본문 첫 줄 들여쓰기 Char"/>
    <w:basedOn w:val="Char2"/>
    <w:link w:val="af0"/>
    <w:uiPriority w:val="99"/>
    <w:semiHidden/>
    <w:rPr>
      <w:kern w:val="24"/>
    </w:rPr>
  </w:style>
  <w:style w:type="paragraph" w:styleId="af1">
    <w:name w:val="Body Text Indent"/>
    <w:basedOn w:val="a1"/>
    <w:link w:val="Char4"/>
    <w:uiPriority w:val="99"/>
    <w:semiHidden/>
    <w:unhideWhenUsed/>
    <w:pPr>
      <w:spacing w:after="120"/>
      <w:ind w:left="360" w:firstLine="0"/>
    </w:pPr>
  </w:style>
  <w:style w:type="character" w:customStyle="1" w:styleId="Char4">
    <w:name w:val="본문 들여쓰기 Char"/>
    <w:basedOn w:val="a2"/>
    <w:link w:val="af1"/>
    <w:uiPriority w:val="99"/>
    <w:semiHidden/>
    <w:rPr>
      <w:kern w:val="24"/>
    </w:rPr>
  </w:style>
  <w:style w:type="paragraph" w:styleId="23">
    <w:name w:val="Body Text First Indent 2"/>
    <w:basedOn w:val="af1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4"/>
    <w:link w:val="23"/>
    <w:uiPriority w:val="99"/>
    <w:semiHidden/>
    <w:rPr>
      <w:kern w:val="24"/>
    </w:rPr>
  </w:style>
  <w:style w:type="paragraph" w:styleId="24">
    <w:name w:val="Body Text Indent 2"/>
    <w:basedOn w:val="a1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2"/>
    <w:link w:val="24"/>
    <w:uiPriority w:val="99"/>
    <w:semiHidden/>
    <w:rPr>
      <w:kern w:val="24"/>
    </w:rPr>
  </w:style>
  <w:style w:type="paragraph" w:styleId="33">
    <w:name w:val="Body Text Indent 3"/>
    <w:basedOn w:val="a1"/>
    <w:link w:val="3Char1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2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3">
    <w:name w:val="Closing"/>
    <w:basedOn w:val="a1"/>
    <w:link w:val="Char5"/>
    <w:uiPriority w:val="99"/>
    <w:semiHidden/>
    <w:unhideWhenUsed/>
    <w:pPr>
      <w:spacing w:line="240" w:lineRule="auto"/>
      <w:ind w:left="4320" w:firstLine="0"/>
    </w:pPr>
  </w:style>
  <w:style w:type="character" w:customStyle="1" w:styleId="Char5">
    <w:name w:val="맺음말 Char"/>
    <w:basedOn w:val="a2"/>
    <w:link w:val="af3"/>
    <w:uiPriority w:val="99"/>
    <w:semiHidden/>
    <w:rPr>
      <w:kern w:val="24"/>
    </w:rPr>
  </w:style>
  <w:style w:type="paragraph" w:styleId="af4">
    <w:name w:val="annotation text"/>
    <w:basedOn w:val="a1"/>
    <w:link w:val="Char6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FF2002"/>
    <w:rPr>
      <w:kern w:val="24"/>
      <w:sz w:val="22"/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Pr>
      <w:b/>
      <w:bCs/>
      <w:kern w:val="24"/>
      <w:sz w:val="20"/>
      <w:szCs w:val="20"/>
    </w:rPr>
  </w:style>
  <w:style w:type="paragraph" w:styleId="af6">
    <w:name w:val="Date"/>
    <w:basedOn w:val="a1"/>
    <w:next w:val="a1"/>
    <w:link w:val="Char8"/>
    <w:uiPriority w:val="99"/>
    <w:semiHidden/>
    <w:unhideWhenUsed/>
    <w:pPr>
      <w:ind w:firstLine="0"/>
    </w:pPr>
  </w:style>
  <w:style w:type="character" w:customStyle="1" w:styleId="Char8">
    <w:name w:val="날짜 Char"/>
    <w:basedOn w:val="a2"/>
    <w:link w:val="af6"/>
    <w:uiPriority w:val="99"/>
    <w:semiHidden/>
    <w:rPr>
      <w:kern w:val="24"/>
    </w:rPr>
  </w:style>
  <w:style w:type="paragraph" w:styleId="af7">
    <w:name w:val="Document Map"/>
    <w:basedOn w:val="a1"/>
    <w:link w:val="Char9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9">
    <w:name w:val="문서 구조 Char"/>
    <w:basedOn w:val="a2"/>
    <w:link w:val="af7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8">
    <w:name w:val="E-mail Signature"/>
    <w:basedOn w:val="a1"/>
    <w:link w:val="Chara"/>
    <w:uiPriority w:val="99"/>
    <w:semiHidden/>
    <w:unhideWhenUsed/>
    <w:pPr>
      <w:spacing w:line="240" w:lineRule="auto"/>
      <w:ind w:firstLine="0"/>
    </w:pPr>
  </w:style>
  <w:style w:type="character" w:customStyle="1" w:styleId="Chara">
    <w:name w:val="전자 메일 서명 Char"/>
    <w:basedOn w:val="a2"/>
    <w:link w:val="af8"/>
    <w:uiPriority w:val="99"/>
    <w:semiHidden/>
    <w:rPr>
      <w:kern w:val="24"/>
    </w:rPr>
  </w:style>
  <w:style w:type="paragraph" w:styleId="af9">
    <w:name w:val="footnote text"/>
    <w:basedOn w:val="a1"/>
    <w:link w:val="Charb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Charb">
    <w:name w:val="각주 텍스트 Char"/>
    <w:basedOn w:val="a2"/>
    <w:link w:val="af9"/>
    <w:uiPriority w:val="99"/>
    <w:semiHidden/>
    <w:rsid w:val="00FF2002"/>
    <w:rPr>
      <w:kern w:val="24"/>
      <w:sz w:val="22"/>
      <w:szCs w:val="20"/>
    </w:rPr>
  </w:style>
  <w:style w:type="paragraph" w:styleId="afa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b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c">
    <w:name w:val="footer"/>
    <w:basedOn w:val="a1"/>
    <w:link w:val="Charc"/>
    <w:uiPriority w:val="99"/>
    <w:unhideWhenUsed/>
    <w:rsid w:val="008002C0"/>
    <w:pPr>
      <w:spacing w:line="240" w:lineRule="auto"/>
      <w:ind w:firstLine="0"/>
    </w:pPr>
  </w:style>
  <w:style w:type="character" w:customStyle="1" w:styleId="Charc">
    <w:name w:val="바닥글 Char"/>
    <w:basedOn w:val="a2"/>
    <w:link w:val="afc"/>
    <w:uiPriority w:val="99"/>
    <w:rsid w:val="008002C0"/>
    <w:rPr>
      <w:kern w:val="24"/>
    </w:rPr>
  </w:style>
  <w:style w:type="table" w:styleId="afd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Char">
    <w:name w:val="제목 8 Char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Pr>
      <w:i/>
      <w:iCs/>
      <w:kern w:val="24"/>
    </w:rPr>
  </w:style>
  <w:style w:type="paragraph" w:styleId="HTML0">
    <w:name w:val="HTML Preformatted"/>
    <w:basedOn w:val="a1"/>
    <w:link w:val="HTMLChar0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">
    <w:name w:val="index heading"/>
    <w:basedOn w:val="a1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0">
    <w:name w:val="Intense Quote"/>
    <w:basedOn w:val="a1"/>
    <w:next w:val="a1"/>
    <w:link w:val="Chard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hard">
    <w:name w:val="강한 인용 Char"/>
    <w:basedOn w:val="a2"/>
    <w:link w:val="aff0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1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2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3">
    <w:name w:val="List Paragraph"/>
    <w:basedOn w:val="a1"/>
    <w:uiPriority w:val="34"/>
    <w:semiHidden/>
    <w:unhideWhenUsed/>
    <w:qFormat/>
    <w:pPr>
      <w:ind w:left="720" w:firstLine="0"/>
      <w:contextualSpacing/>
    </w:pPr>
  </w:style>
  <w:style w:type="paragraph" w:styleId="aff4">
    <w:name w:val="macro"/>
    <w:link w:val="Chare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Chare">
    <w:name w:val="매크로 텍스트 Char"/>
    <w:basedOn w:val="a2"/>
    <w:link w:val="aff4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5">
    <w:name w:val="Message Header"/>
    <w:basedOn w:val="a1"/>
    <w:link w:val="Charf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f">
    <w:name w:val="메시지 머리글 Char"/>
    <w:basedOn w:val="a2"/>
    <w:link w:val="aff5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6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7">
    <w:name w:val="Normal Indent"/>
    <w:basedOn w:val="a1"/>
    <w:uiPriority w:val="99"/>
    <w:semiHidden/>
    <w:unhideWhenUsed/>
    <w:pPr>
      <w:ind w:left="720" w:firstLine="0"/>
    </w:pPr>
  </w:style>
  <w:style w:type="paragraph" w:styleId="aff8">
    <w:name w:val="Note Heading"/>
    <w:basedOn w:val="a1"/>
    <w:next w:val="a1"/>
    <w:link w:val="Charf0"/>
    <w:uiPriority w:val="99"/>
    <w:semiHidden/>
    <w:unhideWhenUsed/>
    <w:pPr>
      <w:spacing w:line="240" w:lineRule="auto"/>
      <w:ind w:firstLine="0"/>
    </w:pPr>
  </w:style>
  <w:style w:type="character" w:customStyle="1" w:styleId="Charf0">
    <w:name w:val="각주/미주 머리글 Char"/>
    <w:basedOn w:val="a2"/>
    <w:link w:val="aff8"/>
    <w:uiPriority w:val="99"/>
    <w:semiHidden/>
    <w:rPr>
      <w:kern w:val="24"/>
    </w:rPr>
  </w:style>
  <w:style w:type="paragraph" w:styleId="aff9">
    <w:name w:val="Plain Text"/>
    <w:basedOn w:val="a1"/>
    <w:link w:val="Charf1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1">
    <w:name w:val="글자만 Char"/>
    <w:basedOn w:val="a2"/>
    <w:link w:val="aff9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ffa">
    <w:name w:val="Quote"/>
    <w:basedOn w:val="a1"/>
    <w:next w:val="a1"/>
    <w:link w:val="Charf2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2"/>
    <w:link w:val="affa"/>
    <w:uiPriority w:val="29"/>
    <w:semiHidden/>
    <w:rPr>
      <w:i/>
      <w:iCs/>
      <w:color w:val="404040" w:themeColor="text1" w:themeTint="BF"/>
      <w:kern w:val="24"/>
    </w:rPr>
  </w:style>
  <w:style w:type="paragraph" w:styleId="affb">
    <w:name w:val="Salutation"/>
    <w:basedOn w:val="a1"/>
    <w:next w:val="a1"/>
    <w:link w:val="Charf3"/>
    <w:uiPriority w:val="99"/>
    <w:semiHidden/>
    <w:unhideWhenUsed/>
    <w:pPr>
      <w:ind w:firstLine="0"/>
    </w:pPr>
  </w:style>
  <w:style w:type="character" w:customStyle="1" w:styleId="Charf3">
    <w:name w:val="인사말 Char"/>
    <w:basedOn w:val="a2"/>
    <w:link w:val="affb"/>
    <w:uiPriority w:val="99"/>
    <w:semiHidden/>
    <w:rPr>
      <w:kern w:val="24"/>
    </w:rPr>
  </w:style>
  <w:style w:type="paragraph" w:styleId="affc">
    <w:name w:val="Signature"/>
    <w:basedOn w:val="a1"/>
    <w:link w:val="Charf4"/>
    <w:uiPriority w:val="99"/>
    <w:semiHidden/>
    <w:unhideWhenUsed/>
    <w:pPr>
      <w:spacing w:line="240" w:lineRule="auto"/>
      <w:ind w:left="4320" w:firstLine="0"/>
    </w:pPr>
  </w:style>
  <w:style w:type="character" w:customStyle="1" w:styleId="Charf4">
    <w:name w:val="서명 Char"/>
    <w:basedOn w:val="a2"/>
    <w:link w:val="affc"/>
    <w:uiPriority w:val="99"/>
    <w:semiHidden/>
    <w:rPr>
      <w:kern w:val="24"/>
    </w:rPr>
  </w:style>
  <w:style w:type="paragraph" w:styleId="affd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e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5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1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1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0">
    <w:name w:val="endnote reference"/>
    <w:basedOn w:val="a2"/>
    <w:uiPriority w:val="99"/>
    <w:semiHidden/>
    <w:unhideWhenUsed/>
    <w:rPr>
      <w:vertAlign w:val="superscript"/>
    </w:rPr>
  </w:style>
  <w:style w:type="character" w:styleId="afff1">
    <w:name w:val="footnote reference"/>
    <w:basedOn w:val="a2"/>
    <w:uiPriority w:val="5"/>
    <w:unhideWhenUsed/>
    <w:qFormat/>
    <w:rsid w:val="0098429E"/>
    <w:rPr>
      <w:rFonts w:ascii="맑은 고딕" w:eastAsia="맑은 고딕" w:hAnsi="맑은 고딕"/>
      <w:vertAlign w:val="superscript"/>
    </w:rPr>
  </w:style>
  <w:style w:type="table" w:customStyle="1" w:styleId="APA">
    <w:name w:val="APA 보고서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2">
    <w:name w:val="표/그림"/>
    <w:basedOn w:val="a1"/>
    <w:uiPriority w:val="39"/>
    <w:qFormat/>
    <w:pPr>
      <w:spacing w:before="240"/>
      <w:ind w:firstLine="0"/>
      <w:contextualSpacing/>
    </w:pPr>
  </w:style>
  <w:style w:type="table" w:styleId="11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3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4">
    <w:name w:val="endnote text"/>
    <w:basedOn w:val="a1"/>
    <w:link w:val="Charf5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Charf5">
    <w:name w:val="미주 텍스트 Char"/>
    <w:basedOn w:val="a2"/>
    <w:link w:val="afff4"/>
    <w:uiPriority w:val="99"/>
    <w:semiHidden/>
    <w:rsid w:val="00FF2002"/>
    <w:rPr>
      <w:kern w:val="24"/>
      <w:sz w:val="22"/>
      <w:szCs w:val="20"/>
    </w:rPr>
  </w:style>
  <w:style w:type="character" w:styleId="HTML1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2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5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6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7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제목 21"/>
    <w:basedOn w:val="a1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mmy\AppData\Local\Microsoft\Office\16.0\DTS\ko-KR%7b77C4E01F-52FB-4345-8E6C-4993DC8E1BFF%7d\%7b9133C307-0B40-441A-8D8F-F3A06B9A12A9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{E4CC2BF1-6F94-48FD-8626-762D37F6FB90}</b:Guid>
    <b:Title>문서 제목</b:Title>
    <b:Year>연도</b:Year>
    <b:JournalName>저널 제목</b:JournalName>
    <b:Pages>시작 페이지 - 끝 페이지</b:Pages>
    <b:Author>
      <b:Author>
        <b:NameList>
          <b:Person>
            <b:Last>성</b:Last>
            <b:First>이름,</b:First>
            <b:Middle>중간 이름</b:Middle>
          </b:Person>
        </b:NameList>
      </b:Author>
    </b:Author>
    <b:RefOrder>1</b:RefOrder>
  </b:Source>
  <b:Source>
    <b:Tag>Last</b:Tag>
    <b:SourceType>Book</b:SourceType>
    <b:Guid>{EB897D4A-6E82-4F04-9772-783645D2616B}</b:Guid>
    <b:Title>책 제목</b:Title>
    <b:Year>연도</b:Year>
    <b:City>도시 이름</b:City>
    <b:Publisher>게시자 이름</b:Publisher>
    <b:Author>
      <b:Author>
        <b:NameList>
          <b:Person>
            <b:Last>성</b:Last>
            <b:First>이름,</b:First>
            <b:Middle>중간 이름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2020-2 정보보호론 프로젝트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82CC012-B6F3-4CA3-B68C-B846DB4AF2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{9133C307-0B40-441A-8D8F-F3A06B9A12A9}tf03982351_win32.dotx</Template>
  <TotalTime>89</TotalTime>
  <Pages>12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유재인</dc:creator>
  <cp:keywords/>
  <dc:description/>
  <cp:lastModifiedBy>재인 유</cp:lastModifiedBy>
  <cp:revision>118</cp:revision>
  <dcterms:created xsi:type="dcterms:W3CDTF">2020-10-04T05:24:00Z</dcterms:created>
  <dcterms:modified xsi:type="dcterms:W3CDTF">2020-10-04T06:55:00Z</dcterms:modified>
</cp:coreProperties>
</file>